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9F38A" w14:textId="266A1FD0" w:rsidR="00334E87" w:rsidRDefault="00901F0F" w:rsidP="00334E87">
      <w:pPr>
        <w:tabs>
          <w:tab w:val="center" w:pos="4873"/>
        </w:tabs>
      </w:pPr>
      <w:r>
        <w:rPr>
          <w:noProof/>
        </w:rPr>
        <w:pict w14:anchorId="1C00B572">
          <v:group id="_x0000_s1258" style="position:absolute;margin-left:0;margin-top:6.55pt;width:769.55pt;height:517.85pt;z-index:251656192" coordorigin="924,1002" coordsize="15391,10357">
            <v:rect id="_x0000_s1259" style="position:absolute;left:924;top:1002;width:15391;height:10357" strokecolor="#00b050" strokeweight="3pt"/>
            <v:rect id="_x0000_s1260" style="position:absolute;left:1028;top:1110;width:15169;height:10110" strokecolor="red" strokeweight="1.5pt">
              <v:textbox style="mso-next-textbox:#_x0000_s1260">
                <w:txbxContent>
                  <w:p w14:paraId="04BAB64F" w14:textId="77777777" w:rsidR="00334E87" w:rsidRDefault="00334E87" w:rsidP="00334E87">
                    <w:pPr>
                      <w:pStyle w:val="NoSpacing"/>
                      <w:tabs>
                        <w:tab w:val="left" w:pos="1350"/>
                        <w:tab w:val="left" w:pos="1710"/>
                      </w:tabs>
                      <w:rPr>
                        <w:rFonts w:ascii="SutonnyMJ" w:hAnsi="SutonnyMJ" w:cs="GangaSagarMJ"/>
                        <w:w w:val="110"/>
                        <w:sz w:val="24"/>
                        <w:szCs w:val="24"/>
                      </w:rPr>
                    </w:pPr>
                  </w:p>
                  <w:p w14:paraId="09F097FE" w14:textId="77777777" w:rsidR="00334E87" w:rsidRDefault="00334E87" w:rsidP="00334E87">
                    <w:pPr>
                      <w:pStyle w:val="NoSpacing"/>
                      <w:tabs>
                        <w:tab w:val="left" w:pos="1350"/>
                        <w:tab w:val="left" w:pos="1710"/>
                      </w:tabs>
                      <w:rPr>
                        <w:rFonts w:ascii="SutonnyMJ" w:hAnsi="SutonnyMJ" w:cs="GangaSagarMJ"/>
                        <w:w w:val="110"/>
                        <w:sz w:val="24"/>
                        <w:szCs w:val="24"/>
                      </w:rPr>
                    </w:pPr>
                  </w:p>
                  <w:p w14:paraId="6E03B3F4" w14:textId="77777777" w:rsidR="00334E87" w:rsidRDefault="00334E87" w:rsidP="00334E87">
                    <w:pPr>
                      <w:pStyle w:val="NoSpacing"/>
                      <w:tabs>
                        <w:tab w:val="left" w:pos="1350"/>
                        <w:tab w:val="left" w:pos="1710"/>
                      </w:tabs>
                      <w:rPr>
                        <w:rFonts w:ascii="SutonnyMJ" w:hAnsi="SutonnyMJ" w:cs="GangaSagarMJ"/>
                        <w:w w:val="110"/>
                        <w:sz w:val="24"/>
                        <w:szCs w:val="24"/>
                      </w:rPr>
                    </w:pPr>
                  </w:p>
                  <w:p w14:paraId="1F1B78D3" w14:textId="77777777" w:rsidR="00334E87" w:rsidRPr="00836024" w:rsidRDefault="00334E87" w:rsidP="00334E87">
                    <w:pPr>
                      <w:pStyle w:val="NoSpacing"/>
                      <w:tabs>
                        <w:tab w:val="left" w:pos="1350"/>
                        <w:tab w:val="left" w:pos="1710"/>
                      </w:tabs>
                      <w:rPr>
                        <w:rFonts w:ascii="SutonnyMJ" w:hAnsi="SutonnyMJ" w:cs="SutonnyMJ"/>
                        <w:sz w:val="38"/>
                        <w:szCs w:val="28"/>
                      </w:rPr>
                    </w:pPr>
                  </w:p>
                  <w:p w14:paraId="6D8FE6BF" w14:textId="77777777" w:rsidR="00AF5F4D" w:rsidRDefault="00AF5F4D" w:rsidP="00334E87">
                    <w:pPr>
                      <w:pStyle w:val="NoSpacing"/>
                      <w:tabs>
                        <w:tab w:val="left" w:pos="1350"/>
                        <w:tab w:val="left" w:pos="1710"/>
                      </w:tabs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  <w:p w14:paraId="7BF700C1" w14:textId="4B008234" w:rsidR="00334E87" w:rsidRPr="009C2D53" w:rsidRDefault="009C2D53" w:rsidP="00334E87">
                    <w:pPr>
                      <w:pStyle w:val="NoSpacing"/>
                      <w:tabs>
                        <w:tab w:val="left" w:pos="1350"/>
                        <w:tab w:val="left" w:pos="1710"/>
                      </w:tabs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9C2D53"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GOVERNMENT OF THE PEOPLE’S </w:t>
                    </w:r>
                    <w:smartTag w:uri="urn:schemas-microsoft-com:office:smarttags" w:element="place">
                      <w:smartTag w:uri="urn:schemas-microsoft-com:office:smarttags" w:element="PlaceType">
                        <w:r w:rsidRPr="009C2D53"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>REPUBLIC</w:t>
                        </w:r>
                      </w:smartTag>
                      <w:r w:rsidRPr="009C2D53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OF </w:t>
                      </w:r>
                      <w:smartTag w:uri="urn:schemas-microsoft-com:office:smarttags" w:element="PlaceName">
                        <w:r w:rsidRPr="009C2D53"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>BANGLADESH</w:t>
                        </w:r>
                      </w:smartTag>
                    </w:smartTag>
                  </w:p>
                  <w:p w14:paraId="4DE4DE9A" w14:textId="77777777" w:rsidR="00334E87" w:rsidRPr="009C6A63" w:rsidRDefault="00334E87" w:rsidP="00334E87">
                    <w:pPr>
                      <w:pStyle w:val="NoSpacing"/>
                      <w:tabs>
                        <w:tab w:val="left" w:pos="1350"/>
                        <w:tab w:val="left" w:pos="1710"/>
                      </w:tabs>
                      <w:jc w:val="center"/>
                      <w:rPr>
                        <w:rFonts w:ascii="SutonnyMJ" w:hAnsi="SutonnyMJ" w:cs="SutonnyMJ"/>
                        <w:b/>
                        <w:sz w:val="2"/>
                        <w:szCs w:val="28"/>
                      </w:rPr>
                    </w:pPr>
                  </w:p>
                  <w:p w14:paraId="603CA8C3" w14:textId="77777777" w:rsidR="00334E87" w:rsidRPr="009C6A63" w:rsidRDefault="009C2D53" w:rsidP="00D254D8">
                    <w:pPr>
                      <w:pStyle w:val="NoSpacing"/>
                      <w:tabs>
                        <w:tab w:val="left" w:pos="1350"/>
                        <w:tab w:val="left" w:pos="1710"/>
                      </w:tabs>
                      <w:jc w:val="center"/>
                      <w:rPr>
                        <w:rFonts w:ascii="SutonnyMJ" w:hAnsi="SutonnyMJ" w:cs="SutonnyMJ"/>
                        <w:sz w:val="6"/>
                        <w:szCs w:val="28"/>
                      </w:rPr>
                    </w:pPr>
                    <w:r w:rsidRPr="009C2D53">
                      <w:rPr>
                        <w:rFonts w:ascii="Times New Roman" w:hAnsi="Times New Roman"/>
                        <w:b/>
                        <w:sz w:val="28"/>
                        <w:szCs w:val="28"/>
                      </w:rPr>
                      <w:t>DEPERTMENT OF YOUTH DEVELOPMENT</w:t>
                    </w:r>
                  </w:p>
                  <w:p w14:paraId="1223337C" w14:textId="77777777" w:rsidR="00D254D8" w:rsidRPr="009C2D53" w:rsidRDefault="00D254D8" w:rsidP="00D254D8">
                    <w:pPr>
                      <w:pStyle w:val="NoSpacing"/>
                      <w:tabs>
                        <w:tab w:val="left" w:pos="1350"/>
                        <w:tab w:val="left" w:pos="1710"/>
                      </w:tabs>
                      <w:jc w:val="both"/>
                      <w:rPr>
                        <w:rFonts w:ascii="SutonnyMJ" w:hAnsi="SutonnyMJ" w:cs="SutonnyMJ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/>
                        <w:sz w:val="28"/>
                        <w:szCs w:val="28"/>
                      </w:rPr>
                      <w:tab/>
                    </w:r>
                    <w:r w:rsidR="00EB718C">
                      <w:rPr>
                        <w:rFonts w:ascii="Times New Roman" w:hAnsi="Times New Roman"/>
                        <w:sz w:val="28"/>
                        <w:szCs w:val="28"/>
                      </w:rPr>
                      <w:t>1204</w:t>
                    </w:r>
                    <w:r w:rsidRPr="009C2D53">
                      <w:rPr>
                        <w:rFonts w:ascii="Times New Roman" w:hAnsi="Times New Roman"/>
                        <w:sz w:val="28"/>
                        <w:szCs w:val="28"/>
                      </w:rPr>
                      <w:tab/>
                    </w: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ab/>
                    </w: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ab/>
                    </w: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ab/>
                    </w: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ab/>
                      <w:t xml:space="preserve"> </w:t>
                    </w:r>
                    <w:r w:rsidR="009C2D53" w:rsidRPr="009C2D53">
                      <w:rPr>
                        <w:rFonts w:ascii="Times New Roman" w:hAnsi="Times New Roman"/>
                        <w:b/>
                        <w:sz w:val="28"/>
                        <w:szCs w:val="28"/>
                      </w:rPr>
                      <w:t>MINISTRY OF YOUTH &amp; SPORTS</w:t>
                    </w:r>
                    <w:r>
                      <w:rPr>
                        <w:rFonts w:ascii="Times New Roman" w:hAnsi="Times New Roman"/>
                        <w:b/>
                        <w:sz w:val="28"/>
                        <w:szCs w:val="28"/>
                      </w:rPr>
                      <w:tab/>
                    </w:r>
                    <w:r>
                      <w:rPr>
                        <w:rFonts w:ascii="Times New Roman" w:hAnsi="Times New Roman"/>
                        <w:b/>
                        <w:sz w:val="28"/>
                        <w:szCs w:val="28"/>
                      </w:rPr>
                      <w:tab/>
                    </w:r>
                    <w:r>
                      <w:rPr>
                        <w:rFonts w:ascii="Times New Roman" w:hAnsi="Times New Roman"/>
                        <w:b/>
                        <w:sz w:val="28"/>
                        <w:szCs w:val="28"/>
                      </w:rPr>
                      <w:tab/>
                    </w:r>
                    <w:r>
                      <w:rPr>
                        <w:rFonts w:ascii="Times New Roman" w:hAnsi="Times New Roman"/>
                        <w:b/>
                        <w:sz w:val="28"/>
                        <w:szCs w:val="28"/>
                      </w:rPr>
                      <w:tab/>
                    </w:r>
                    <w:r>
                      <w:rPr>
                        <w:rFonts w:ascii="Times New Roman" w:hAnsi="Times New Roman"/>
                        <w:b/>
                        <w:sz w:val="28"/>
                        <w:szCs w:val="28"/>
                      </w:rPr>
                      <w:tab/>
                    </w:r>
                    <w:r w:rsidR="00EB718C">
                      <w:rPr>
                        <w:rFonts w:ascii="Times New Roman" w:hAnsi="Times New Roman"/>
                        <w:sz w:val="28"/>
                        <w:szCs w:val="28"/>
                      </w:rPr>
                      <w:t>204252</w:t>
                    </w:r>
                  </w:p>
                  <w:p w14:paraId="6B7ACC13" w14:textId="77777777" w:rsidR="00334E87" w:rsidRPr="00571E02" w:rsidRDefault="00334E87" w:rsidP="00D254D8">
                    <w:pPr>
                      <w:pStyle w:val="NoSpacing"/>
                      <w:tabs>
                        <w:tab w:val="left" w:pos="1350"/>
                        <w:tab w:val="left" w:pos="1710"/>
                      </w:tabs>
                      <w:jc w:val="both"/>
                      <w:rPr>
                        <w:rFonts w:ascii="Times New Roman" w:hAnsi="Times New Roman"/>
                        <w:b/>
                        <w:sz w:val="24"/>
                        <w:szCs w:val="28"/>
                      </w:rPr>
                    </w:pPr>
                  </w:p>
                  <w:p w14:paraId="60F3DF4D" w14:textId="77777777" w:rsidR="009C2D53" w:rsidRPr="001D7C14" w:rsidRDefault="009C2D53" w:rsidP="009C2D53">
                    <w:pPr>
                      <w:pStyle w:val="NoSpacing"/>
                      <w:tabs>
                        <w:tab w:val="left" w:pos="1350"/>
                        <w:tab w:val="left" w:pos="1710"/>
                      </w:tabs>
                      <w:jc w:val="center"/>
                      <w:rPr>
                        <w:rFonts w:ascii="Times New Roman" w:hAnsi="Times New Roman"/>
                        <w:szCs w:val="28"/>
                      </w:rPr>
                    </w:pPr>
                    <w:r w:rsidRPr="001D7C14">
                      <w:rPr>
                        <w:rFonts w:ascii="Times New Roman" w:hAnsi="Times New Roman"/>
                        <w:szCs w:val="28"/>
                      </w:rPr>
                      <w:t>www.dyd.gov.bd</w:t>
                    </w:r>
                  </w:p>
                  <w:p w14:paraId="06CA641E" w14:textId="77777777" w:rsidR="00334E87" w:rsidRPr="00836024" w:rsidRDefault="00334E87" w:rsidP="00334E87">
                    <w:pPr>
                      <w:pStyle w:val="NoSpacing"/>
                      <w:tabs>
                        <w:tab w:val="left" w:pos="1350"/>
                        <w:tab w:val="left" w:pos="1710"/>
                      </w:tabs>
                      <w:jc w:val="center"/>
                      <w:rPr>
                        <w:rFonts w:ascii="SutonnyMJ" w:hAnsi="SutonnyMJ" w:cs="SutonnyMJ"/>
                        <w:sz w:val="20"/>
                        <w:szCs w:val="28"/>
                      </w:rPr>
                    </w:pPr>
                  </w:p>
                  <w:p w14:paraId="1D6F8FE4" w14:textId="77777777" w:rsidR="00334E87" w:rsidRPr="00571E02" w:rsidRDefault="009C2D53" w:rsidP="00334E87">
                    <w:pPr>
                      <w:pStyle w:val="NoSpacing"/>
                      <w:tabs>
                        <w:tab w:val="left" w:pos="1350"/>
                        <w:tab w:val="left" w:pos="1710"/>
                      </w:tabs>
                      <w:jc w:val="center"/>
                      <w:rPr>
                        <w:rFonts w:ascii="Times New Roman" w:hAnsi="Times New Roman"/>
                        <w:b/>
                        <w:sz w:val="38"/>
                        <w:szCs w:val="28"/>
                      </w:rPr>
                    </w:pPr>
                    <w:r w:rsidRPr="00571E02">
                      <w:rPr>
                        <w:rFonts w:ascii="Times New Roman" w:hAnsi="Times New Roman"/>
                        <w:b/>
                        <w:sz w:val="38"/>
                        <w:szCs w:val="28"/>
                      </w:rPr>
                      <w:t>CERTIFICATE</w:t>
                    </w:r>
                  </w:p>
                  <w:p w14:paraId="5BEFF21F" w14:textId="77777777" w:rsidR="00334E87" w:rsidRPr="00AC5AE3" w:rsidRDefault="00334E87" w:rsidP="00334E87">
                    <w:pPr>
                      <w:pStyle w:val="NoSpacing"/>
                      <w:tabs>
                        <w:tab w:val="left" w:pos="1350"/>
                        <w:tab w:val="left" w:pos="1710"/>
                      </w:tabs>
                      <w:jc w:val="center"/>
                      <w:rPr>
                        <w:rFonts w:ascii="SutonnyMJ" w:hAnsi="SutonnyMJ" w:cs="SutonnyMJ"/>
                        <w:sz w:val="56"/>
                        <w:szCs w:val="28"/>
                      </w:rPr>
                    </w:pPr>
                  </w:p>
                  <w:p w14:paraId="3DC63688" w14:textId="77777777" w:rsidR="00435CE4" w:rsidRDefault="00CF106E" w:rsidP="00334E87">
                    <w:pPr>
                      <w:pStyle w:val="NoSpacing"/>
                      <w:tabs>
                        <w:tab w:val="left" w:pos="1350"/>
                        <w:tab w:val="left" w:pos="1710"/>
                      </w:tabs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i/>
                        <w:sz w:val="28"/>
                        <w:szCs w:val="28"/>
                      </w:rPr>
                      <w:t xml:space="preserve">This is to certify that </w:t>
                    </w:r>
                    <w:proofErr w:type="spellStart"/>
                    <w:r>
                      <w:rPr>
                        <w:rFonts w:ascii="Times New Roman" w:hAnsi="Times New Roman"/>
                        <w:i/>
                        <w:sz w:val="28"/>
                        <w:szCs w:val="28"/>
                      </w:rPr>
                      <w:t>Mr</w:t>
                    </w:r>
                    <w:proofErr w:type="spellEnd"/>
                    <w:r>
                      <w:rPr>
                        <w:rFonts w:ascii="Times New Roman" w:hAnsi="Times New Roman"/>
                        <w:i/>
                        <w:sz w:val="28"/>
                        <w:szCs w:val="28"/>
                      </w:rPr>
                      <w:t>/</w:t>
                    </w:r>
                    <w:proofErr w:type="spellStart"/>
                    <w:r>
                      <w:rPr>
                        <w:rFonts w:ascii="Times New Roman" w:hAnsi="Times New Roman"/>
                        <w:i/>
                        <w:sz w:val="28"/>
                        <w:szCs w:val="28"/>
                      </w:rPr>
                      <w:t>Ms</w:t>
                    </w:r>
                    <w:proofErr w:type="spellEnd"/>
                    <w:r>
                      <w:rPr>
                        <w:rFonts w:ascii="Times New Roman" w:hAnsi="Times New Roman"/>
                        <w:i/>
                        <w:sz w:val="28"/>
                        <w:szCs w:val="28"/>
                      </w:rPr>
                      <w:t xml:space="preserve"> </w:t>
                    </w:r>
                    <w:r w:rsidR="00334E87" w:rsidRPr="00E07D09"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>...................................................................................................</w:t>
                    </w:r>
                    <w:r w:rsidR="00334E87"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>.........................</w:t>
                    </w:r>
                    <w:r w:rsidR="00334E87" w:rsidRPr="00E07D09"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>................</w:t>
                    </w:r>
                    <w:r w:rsidR="00334E87"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>.....................</w:t>
                    </w:r>
                    <w:r w:rsidR="00334E87" w:rsidRPr="00E07D09"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>.</w:t>
                    </w:r>
                    <w:r w:rsidR="00435CE4"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 xml:space="preserve">............ </w:t>
                    </w:r>
                  </w:p>
                  <w:p w14:paraId="05C5136D" w14:textId="77777777" w:rsidR="00435CE4" w:rsidRDefault="00435CE4" w:rsidP="00334E87">
                    <w:pPr>
                      <w:pStyle w:val="NoSpacing"/>
                      <w:tabs>
                        <w:tab w:val="left" w:pos="1350"/>
                        <w:tab w:val="left" w:pos="1710"/>
                      </w:tabs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</w:pPr>
                  </w:p>
                  <w:p w14:paraId="5C16158E" w14:textId="7746CC7A" w:rsidR="00435CE4" w:rsidRDefault="00CF106E" w:rsidP="00334E87">
                    <w:pPr>
                      <w:pStyle w:val="NoSpacing"/>
                      <w:tabs>
                        <w:tab w:val="left" w:pos="1350"/>
                        <w:tab w:val="left" w:pos="1710"/>
                      </w:tabs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i/>
                        <w:sz w:val="28"/>
                        <w:szCs w:val="28"/>
                      </w:rPr>
                      <w:t>National ID/Birth Registration No</w:t>
                    </w:r>
                    <w:r w:rsidR="00334E87" w:rsidRPr="00E07D09"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>......................................</w:t>
                    </w:r>
                    <w:r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>...</w:t>
                    </w:r>
                    <w:r w:rsidR="00334E87"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>........</w:t>
                    </w:r>
                    <w:r w:rsidR="00334E87" w:rsidRPr="00E07D09"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 xml:space="preserve">...... </w:t>
                    </w:r>
                    <w:r>
                      <w:rPr>
                        <w:rFonts w:ascii="Times New Roman" w:hAnsi="Times New Roman"/>
                        <w:i/>
                        <w:sz w:val="28"/>
                        <w:szCs w:val="28"/>
                      </w:rPr>
                      <w:t>Father’</w:t>
                    </w:r>
                    <w:r w:rsidR="00FD7496">
                      <w:rPr>
                        <w:rFonts w:ascii="Times New Roman" w:hAnsi="Times New Roman"/>
                        <w:i/>
                        <w:sz w:val="28"/>
                        <w:szCs w:val="28"/>
                      </w:rPr>
                      <w:t>s/H</w:t>
                    </w:r>
                    <w:r>
                      <w:rPr>
                        <w:rFonts w:ascii="Times New Roman" w:hAnsi="Times New Roman"/>
                        <w:i/>
                        <w:sz w:val="28"/>
                        <w:szCs w:val="28"/>
                      </w:rPr>
                      <w:t>usband’s Name</w:t>
                    </w:r>
                    <w:r w:rsidR="00334E87" w:rsidRPr="00E07D09"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>...................</w:t>
                    </w:r>
                    <w:r w:rsidR="00334E87"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>.....................</w:t>
                    </w:r>
                    <w:r w:rsidR="00334E87" w:rsidRPr="00E07D09"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>..............</w:t>
                    </w:r>
                    <w:r w:rsidR="000F7246"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>..........</w:t>
                    </w:r>
                    <w:r w:rsidR="00435CE4"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 xml:space="preserve"> </w:t>
                    </w:r>
                  </w:p>
                  <w:p w14:paraId="504B9E39" w14:textId="77777777" w:rsidR="00435CE4" w:rsidRDefault="00435CE4" w:rsidP="00334E87">
                    <w:pPr>
                      <w:pStyle w:val="NoSpacing"/>
                      <w:tabs>
                        <w:tab w:val="left" w:pos="1350"/>
                        <w:tab w:val="left" w:pos="1710"/>
                      </w:tabs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</w:pPr>
                  </w:p>
                  <w:p w14:paraId="2049CD1A" w14:textId="77777777" w:rsidR="000F7246" w:rsidRDefault="00CF106E" w:rsidP="00334E87">
                    <w:pPr>
                      <w:pStyle w:val="NoSpacing"/>
                      <w:tabs>
                        <w:tab w:val="left" w:pos="1350"/>
                        <w:tab w:val="left" w:pos="1710"/>
                      </w:tabs>
                      <w:rPr>
                        <w:rFonts w:ascii="Times New Roman" w:hAnsi="Times New Roman"/>
                        <w:i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i/>
                        <w:sz w:val="28"/>
                        <w:szCs w:val="28"/>
                      </w:rPr>
                      <w:t>Mother’s Name</w:t>
                    </w:r>
                    <w:r w:rsidR="00334E87" w:rsidRPr="00CF106E">
                      <w:rPr>
                        <w:rFonts w:ascii="Times New Roman" w:hAnsi="Times New Roman"/>
                        <w:i/>
                        <w:sz w:val="28"/>
                        <w:szCs w:val="28"/>
                      </w:rPr>
                      <w:t>..............................................</w:t>
                    </w:r>
                    <w:r w:rsidRPr="00CF106E">
                      <w:rPr>
                        <w:rFonts w:ascii="Times New Roman" w:hAnsi="Times New Roman"/>
                        <w:i/>
                        <w:sz w:val="28"/>
                        <w:szCs w:val="28"/>
                      </w:rPr>
                      <w:t>................</w:t>
                    </w:r>
                    <w:r w:rsidR="00334E87" w:rsidRPr="00CF106E">
                      <w:rPr>
                        <w:rFonts w:ascii="Times New Roman" w:hAnsi="Times New Roman"/>
                        <w:i/>
                        <w:sz w:val="28"/>
                        <w:szCs w:val="28"/>
                      </w:rPr>
                      <w:t>................................</w:t>
                    </w:r>
                    <w:r w:rsidRPr="00CF106E">
                      <w:rPr>
                        <w:rFonts w:ascii="Times New Roman" w:hAnsi="Times New Roman"/>
                        <w:i/>
                        <w:sz w:val="28"/>
                        <w:szCs w:val="28"/>
                      </w:rPr>
                      <w:t>.......</w:t>
                    </w:r>
                    <w:r>
                      <w:rPr>
                        <w:rFonts w:ascii="Times New Roman" w:hAnsi="Times New Roman"/>
                        <w:i/>
                        <w:sz w:val="28"/>
                        <w:szCs w:val="28"/>
                      </w:rPr>
                      <w:t>...</w:t>
                    </w:r>
                    <w:r w:rsidRPr="00CF106E">
                      <w:rPr>
                        <w:rFonts w:ascii="Times New Roman" w:hAnsi="Times New Roman"/>
                        <w:i/>
                        <w:sz w:val="28"/>
                        <w:szCs w:val="28"/>
                      </w:rPr>
                      <w:t>..</w:t>
                    </w:r>
                    <w:r w:rsidR="00334E87" w:rsidRPr="00CF106E">
                      <w:rPr>
                        <w:rFonts w:ascii="Times New Roman" w:hAnsi="Times New Roman"/>
                        <w:i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28"/>
                        <w:szCs w:val="28"/>
                      </w:rPr>
                      <w:t>has successfully completed a training course</w:t>
                    </w:r>
                    <w:r w:rsidR="000F7246"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28"/>
                        <w:szCs w:val="28"/>
                      </w:rPr>
                      <w:t>on</w:t>
                    </w:r>
                  </w:p>
                  <w:p w14:paraId="32E6BBD1" w14:textId="77777777" w:rsidR="000F7246" w:rsidRDefault="000F7246" w:rsidP="00334E87">
                    <w:pPr>
                      <w:pStyle w:val="NoSpacing"/>
                      <w:tabs>
                        <w:tab w:val="left" w:pos="1350"/>
                        <w:tab w:val="left" w:pos="1710"/>
                      </w:tabs>
                      <w:rPr>
                        <w:rFonts w:ascii="Times New Roman" w:hAnsi="Times New Roman"/>
                        <w:i/>
                        <w:sz w:val="28"/>
                        <w:szCs w:val="28"/>
                      </w:rPr>
                    </w:pPr>
                  </w:p>
                  <w:p w14:paraId="59F3A509" w14:textId="42147EE3" w:rsidR="007D5B34" w:rsidRDefault="005B213E" w:rsidP="00AC34C0">
                    <w:pPr>
                      <w:pStyle w:val="NoSpacing"/>
                      <w:tabs>
                        <w:tab w:val="left" w:pos="1350"/>
                        <w:tab w:val="left" w:pos="1710"/>
                      </w:tabs>
                      <w:rPr>
                        <w:rFonts w:ascii="Times New Roman" w:hAnsi="Times New Roman"/>
                        <w:i/>
                        <w:sz w:val="28"/>
                        <w:szCs w:val="28"/>
                      </w:rPr>
                    </w:pPr>
                    <w:r w:rsidRPr="00CF106E">
                      <w:rPr>
                        <w:rFonts w:ascii="Times New Roman" w:hAnsi="Times New Roman"/>
                        <w:i/>
                        <w:sz w:val="28"/>
                        <w:szCs w:val="28"/>
                      </w:rPr>
                      <w:t>..........................................</w:t>
                    </w:r>
                    <w:r>
                      <w:rPr>
                        <w:rFonts w:ascii="Times New Roman" w:hAnsi="Times New Roman"/>
                        <w:i/>
                        <w:sz w:val="28"/>
                        <w:szCs w:val="28"/>
                      </w:rPr>
                      <w:t>.............................................</w:t>
                    </w:r>
                    <w:r w:rsidR="00A851CC">
                      <w:rPr>
                        <w:rFonts w:ascii="Times New Roman" w:hAnsi="Times New Roman"/>
                        <w:i/>
                        <w:sz w:val="28"/>
                        <w:szCs w:val="28"/>
                      </w:rPr>
                      <w:t xml:space="preserve"> </w:t>
                    </w:r>
                    <w:r w:rsidR="00CF106E">
                      <w:rPr>
                        <w:rFonts w:ascii="Times New Roman" w:hAnsi="Times New Roman"/>
                        <w:i/>
                        <w:sz w:val="28"/>
                        <w:szCs w:val="28"/>
                      </w:rPr>
                      <w:t>held from</w:t>
                    </w:r>
                    <w:r w:rsidR="00E93726">
                      <w:rPr>
                        <w:rFonts w:ascii="Times New Roman" w:hAnsi="Times New Roman"/>
                        <w:i/>
                        <w:sz w:val="28"/>
                        <w:szCs w:val="28"/>
                      </w:rPr>
                      <w:t xml:space="preserve"> </w:t>
                    </w:r>
                    <w:r w:rsidR="00334E87" w:rsidRPr="00CF106E">
                      <w:rPr>
                        <w:rFonts w:ascii="Times New Roman" w:hAnsi="Times New Roman"/>
                        <w:i/>
                        <w:sz w:val="28"/>
                        <w:szCs w:val="28"/>
                      </w:rPr>
                      <w:t>..</w:t>
                    </w:r>
                    <w:r w:rsidR="00AC34C0">
                      <w:rPr>
                        <w:rFonts w:ascii="Times New Roman" w:hAnsi="Times New Roman"/>
                        <w:i/>
                        <w:sz w:val="28"/>
                        <w:szCs w:val="28"/>
                      </w:rPr>
                      <w:t>.................................................to</w:t>
                    </w:r>
                    <w:r w:rsidR="00334E87" w:rsidRPr="00CF106E">
                      <w:rPr>
                        <w:rFonts w:ascii="Times New Roman" w:hAnsi="Times New Roman"/>
                        <w:i/>
                        <w:sz w:val="28"/>
                        <w:szCs w:val="28"/>
                      </w:rPr>
                      <w:t xml:space="preserve"> ..........................................</w:t>
                    </w:r>
                    <w:r w:rsidR="007D5B34">
                      <w:rPr>
                        <w:rFonts w:ascii="Times New Roman" w:hAnsi="Times New Roman"/>
                        <w:i/>
                        <w:sz w:val="28"/>
                        <w:szCs w:val="28"/>
                      </w:rPr>
                      <w:t>..........</w:t>
                    </w:r>
                  </w:p>
                  <w:p w14:paraId="26032231" w14:textId="77777777" w:rsidR="007D5B34" w:rsidRDefault="007D5B34" w:rsidP="00AC34C0">
                    <w:pPr>
                      <w:pStyle w:val="NoSpacing"/>
                      <w:tabs>
                        <w:tab w:val="left" w:pos="1350"/>
                        <w:tab w:val="left" w:pos="1710"/>
                      </w:tabs>
                      <w:rPr>
                        <w:rFonts w:ascii="Times New Roman" w:hAnsi="Times New Roman"/>
                        <w:i/>
                        <w:sz w:val="28"/>
                        <w:szCs w:val="28"/>
                      </w:rPr>
                    </w:pPr>
                  </w:p>
                  <w:p w14:paraId="1C506254" w14:textId="2CF3A693" w:rsidR="00334E87" w:rsidRPr="007D5B34" w:rsidRDefault="00AC34C0" w:rsidP="00AC34C0">
                    <w:pPr>
                      <w:pStyle w:val="NoSpacing"/>
                      <w:tabs>
                        <w:tab w:val="left" w:pos="1350"/>
                        <w:tab w:val="left" w:pos="1710"/>
                      </w:tabs>
                      <w:rPr>
                        <w:rFonts w:ascii="SutonnyMJ" w:hAnsi="SutonnyMJ" w:cs="SutonnyMJ"/>
                        <w:i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i/>
                        <w:sz w:val="28"/>
                        <w:szCs w:val="28"/>
                      </w:rPr>
                      <w:t>at Youth Training Center/District Training Center/ Information Technical Vision Society</w:t>
                    </w:r>
                    <w:r w:rsidR="00A25BC6">
                      <w:rPr>
                        <w:rFonts w:ascii="Times New Roman" w:hAnsi="Times New Roman"/>
                        <w:i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28"/>
                        <w:szCs w:val="28"/>
                      </w:rPr>
                      <w:t>and has attained</w:t>
                    </w:r>
                    <w:r w:rsidR="00235D70">
                      <w:rPr>
                        <w:rFonts w:ascii="Times New Roman" w:hAnsi="Times New Roman"/>
                        <w:i/>
                        <w:sz w:val="28"/>
                        <w:szCs w:val="28"/>
                      </w:rPr>
                      <w:t xml:space="preserve"> </w:t>
                    </w:r>
                    <w:r w:rsidR="00A851CC">
                      <w:rPr>
                        <w:rFonts w:ascii="Times New Roman" w:hAnsi="Times New Roman"/>
                        <w:i/>
                        <w:sz w:val="28"/>
                        <w:szCs w:val="28"/>
                      </w:rPr>
                      <w:t>............................</w:t>
                    </w:r>
                    <w:r w:rsidR="00435CE4">
                      <w:rPr>
                        <w:rFonts w:ascii="Times New Roman" w:hAnsi="Times New Roman"/>
                        <w:i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28"/>
                        <w:szCs w:val="28"/>
                      </w:rPr>
                      <w:t>Grade.</w:t>
                    </w:r>
                  </w:p>
                  <w:p w14:paraId="52D8E710" w14:textId="77777777" w:rsidR="00AC5AE3" w:rsidRPr="00AC5AE3" w:rsidRDefault="00AC5AE3" w:rsidP="00AC34C0">
                    <w:pPr>
                      <w:pStyle w:val="NoSpacing"/>
                      <w:tabs>
                        <w:tab w:val="left" w:pos="1350"/>
                        <w:tab w:val="left" w:pos="1710"/>
                      </w:tabs>
                      <w:rPr>
                        <w:rFonts w:ascii="Times New Roman" w:hAnsi="Times New Roman"/>
                        <w:i/>
                        <w:sz w:val="6"/>
                        <w:szCs w:val="28"/>
                      </w:rPr>
                    </w:pPr>
                  </w:p>
                  <w:p w14:paraId="662533A4" w14:textId="77777777" w:rsidR="00B37CE5" w:rsidRDefault="00B37CE5" w:rsidP="00AC34C0">
                    <w:pPr>
                      <w:pStyle w:val="NoSpacing"/>
                      <w:tabs>
                        <w:tab w:val="left" w:pos="1350"/>
                        <w:tab w:val="left" w:pos="1710"/>
                      </w:tabs>
                      <w:rPr>
                        <w:rFonts w:ascii="SutonnyMJ" w:hAnsi="SutonnyMJ" w:cs="SutonnyMJ"/>
                      </w:rPr>
                    </w:pPr>
                  </w:p>
                  <w:p w14:paraId="3C3B0AD2" w14:textId="516B35D9" w:rsidR="00B37CE5" w:rsidRDefault="003E7968" w:rsidP="003E7968">
                    <w:pPr>
                      <w:jc w:val="center"/>
                      <w:rPr>
                        <w:rFonts w:ascii="SutonnyMJ" w:hAnsi="SutonnyMJ" w:cs="SutonnyMJ"/>
                      </w:rPr>
                    </w:pPr>
                    <w:r w:rsidRPr="003E7968">
                      <w:rPr>
                        <w:noProof/>
                      </w:rPr>
                      <w:drawing>
                        <wp:inline distT="0" distB="0" distL="0" distR="0" wp14:anchorId="3F10D7B0" wp14:editId="0885B5D0">
                          <wp:extent cx="6724650" cy="657225"/>
                          <wp:effectExtent l="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724650" cy="657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v:group>
        </w:pict>
      </w:r>
      <w:r w:rsidR="00A347C9">
        <w:rPr>
          <w:b/>
          <w:noProof/>
          <w:color w:val="FF0000"/>
          <w:sz w:val="34"/>
          <w:szCs w:val="36"/>
          <w:lang w:val="en-GB" w:eastAsia="en-GB"/>
        </w:rPr>
        <w:drawing>
          <wp:anchor distT="0" distB="0" distL="114300" distR="114300" simplePos="0" relativeHeight="251659776" behindDoc="0" locked="0" layoutInCell="1" allowOverlap="1" wp14:anchorId="026288AC" wp14:editId="0C6D30DD">
            <wp:simplePos x="0" y="0"/>
            <wp:positionH relativeFrom="column">
              <wp:posOffset>4551045</wp:posOffset>
            </wp:positionH>
            <wp:positionV relativeFrom="paragraph">
              <wp:posOffset>291465</wp:posOffset>
            </wp:positionV>
            <wp:extent cx="603885" cy="603885"/>
            <wp:effectExtent l="0" t="0" r="0" b="0"/>
            <wp:wrapNone/>
            <wp:docPr id="237" name="Pictur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" cy="603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210BD5C" w14:textId="6F23F6CA" w:rsidR="001434D8" w:rsidRDefault="00901F0F" w:rsidP="001434D8">
      <w:pPr>
        <w:tabs>
          <w:tab w:val="left" w:pos="2692"/>
        </w:tabs>
      </w:pPr>
      <w:r>
        <w:rPr>
          <w:b/>
          <w:noProof/>
          <w:color w:val="FF0000"/>
          <w:sz w:val="34"/>
          <w:szCs w:val="36"/>
        </w:rPr>
        <w:pict w14:anchorId="4619D2B2">
          <v:rect id="_x0000_s1278" style="position:absolute;margin-left:16.5pt;margin-top:-6.55pt;width:66pt;height:63pt;z-index:251672576;mso-position-horizontal-relative:text;mso-position-vertical-relative:text" stroked="f">
            <v:fill r:id="rId7" o:title="v-1" recolor="t" rotate="t" type="frame"/>
          </v:rect>
        </w:pict>
      </w:r>
      <w:r>
        <w:rPr>
          <w:b/>
          <w:noProof/>
          <w:color w:val="FF0000"/>
          <w:sz w:val="34"/>
          <w:szCs w:val="36"/>
        </w:rPr>
        <w:pict w14:anchorId="67B4BE98">
          <v:rect id="_x0000_s1277" style="position:absolute;margin-left:687.5pt;margin-top:-6.55pt;width:55pt;height:63pt;z-index:251671552;mso-position-horizontal-relative:text;mso-position-vertical-relative:text" stroked="f">
            <v:fill r:id="rId8" o:title="k-1" recolor="t" rotate="t" type="frame"/>
          </v:rect>
        </w:pict>
      </w:r>
      <w:r w:rsidR="001434D8">
        <w:tab/>
      </w:r>
    </w:p>
    <w:p w14:paraId="073D7686" w14:textId="442DD5EA" w:rsidR="007B6AE2" w:rsidRPr="00284C65" w:rsidRDefault="00901F0F" w:rsidP="001434D8">
      <w:pPr>
        <w:tabs>
          <w:tab w:val="left" w:pos="2692"/>
        </w:tabs>
      </w:pPr>
      <w:r>
        <w:rPr>
          <w:b/>
          <w:noProof/>
          <w:color w:val="FF0000"/>
          <w:sz w:val="34"/>
          <w:szCs w:val="36"/>
        </w:rPr>
        <w:pict w14:anchorId="7DFAA65D">
          <v:rect id="_x0000_s1300" style="position:absolute;margin-left:306.75pt;margin-top:408.1pt;width:195.05pt;height:44.1pt;z-index:251676672" filled="f" stroked="f">
            <v:textbox style="mso-next-textbox:#_x0000_s1300" inset="0,0,0,0">
              <w:txbxContent>
                <w:p w14:paraId="3ACD8258" w14:textId="77777777" w:rsidR="00501F37" w:rsidRPr="001021FF" w:rsidRDefault="00501F37" w:rsidP="00931F84">
                  <w:pPr>
                    <w:pStyle w:val="NoSpacing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1021F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Chairman</w:t>
                  </w:r>
                </w:p>
                <w:p w14:paraId="1EE0980D" w14:textId="164EB186" w:rsidR="00501F37" w:rsidRPr="001021FF" w:rsidRDefault="00501F37" w:rsidP="00931F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1021F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Information Techni</w:t>
                  </w:r>
                  <w:bookmarkStart w:id="0" w:name="_GoBack"/>
                  <w:bookmarkEnd w:id="0"/>
                  <w:r w:rsidRPr="001021F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cal Vision Society</w:t>
                  </w:r>
                </w:p>
                <w:p w14:paraId="63FD29D5" w14:textId="30A59B84" w:rsidR="00501F37" w:rsidRPr="001021FF" w:rsidRDefault="00501F37" w:rsidP="00931F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1021F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Dhaka</w:t>
                  </w:r>
                  <w:r w:rsidR="00DF50E5" w:rsidRPr="001021F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.</w:t>
                  </w:r>
                </w:p>
              </w:txbxContent>
            </v:textbox>
          </v:rect>
        </w:pict>
      </w:r>
      <w:r>
        <w:rPr>
          <w:b/>
          <w:noProof/>
          <w:color w:val="FF0000"/>
          <w:sz w:val="34"/>
          <w:szCs w:val="36"/>
        </w:rPr>
        <w:pict w14:anchorId="7DFAA65D">
          <v:rect id="_x0000_s1301" style="position:absolute;margin-left:516.6pt;margin-top:408.1pt;width:183.05pt;height:44.1pt;z-index:251677696" filled="f" stroked="f">
            <v:textbox style="mso-next-textbox:#_x0000_s1301" inset="0,0,0,0">
              <w:txbxContent>
                <w:p w14:paraId="19CA64B0" w14:textId="77777777" w:rsidR="00931F84" w:rsidRPr="001021FF" w:rsidRDefault="00931F84" w:rsidP="00931F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1021F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Director General</w:t>
                  </w:r>
                </w:p>
                <w:p w14:paraId="18F70EAB" w14:textId="5C4BDCA3" w:rsidR="00931F84" w:rsidRPr="001021FF" w:rsidRDefault="003E7968" w:rsidP="00931F84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1021F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Department of Youth Development </w:t>
                  </w:r>
                  <w:r w:rsidR="00931F84" w:rsidRPr="001021F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Dhaka</w:t>
                  </w:r>
                  <w:r w:rsidR="00DF50E5" w:rsidRPr="001021F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.</w:t>
                  </w:r>
                </w:p>
              </w:txbxContent>
            </v:textbox>
          </v:rect>
        </w:pict>
      </w:r>
      <w:r>
        <w:rPr>
          <w:b/>
          <w:noProof/>
          <w:color w:val="FF0000"/>
          <w:sz w:val="34"/>
          <w:szCs w:val="36"/>
        </w:rPr>
        <w:pict w14:anchorId="7DFAA65D">
          <v:rect id="_x0000_s1299" style="position:absolute;margin-left:89pt;margin-top:412.6pt;width:183.05pt;height:44.1pt;z-index:251675648" filled="f" stroked="f">
            <v:textbox style="mso-next-textbox:#_x0000_s1299" inset="0,0,0,0">
              <w:txbxContent>
                <w:p w14:paraId="17AD6766" w14:textId="70AFF37C" w:rsidR="0055453A" w:rsidRPr="001021FF" w:rsidRDefault="0055453A" w:rsidP="00345580">
                  <w:pPr>
                    <w:pStyle w:val="NoSpacing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1021F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Deputy Director</w:t>
                  </w:r>
                </w:p>
                <w:p w14:paraId="6FFB626D" w14:textId="16195337" w:rsidR="005D0687" w:rsidRPr="001021FF" w:rsidRDefault="0055453A" w:rsidP="00345580">
                  <w:pPr>
                    <w:pStyle w:val="NoSpacing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bookmarkStart w:id="1" w:name="_Hlk33717878"/>
                  <w:r w:rsidRPr="001021F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De</w:t>
                  </w:r>
                  <w:r w:rsidR="002C3CA8" w:rsidRPr="001021FF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partment of Youth Development</w:t>
                  </w:r>
                  <w:bookmarkEnd w:id="1"/>
                </w:p>
                <w:tbl>
                  <w:tblPr>
                    <w:tblStyle w:val="TableGrid"/>
                    <w:tblW w:w="0" w:type="auto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668"/>
                    <w:gridCol w:w="1049"/>
                  </w:tblGrid>
                  <w:tr w:rsidR="00B879B8" w14:paraId="20576776" w14:textId="77777777" w:rsidTr="00F53D5B">
                    <w:trPr>
                      <w:jc w:val="center"/>
                    </w:trPr>
                    <w:tc>
                      <w:tcPr>
                        <w:tcW w:w="1668" w:type="dxa"/>
                        <w:tcBorders>
                          <w:bottom w:val="dashSmallGap" w:sz="8" w:space="0" w:color="auto"/>
                        </w:tcBorders>
                      </w:tcPr>
                      <w:p w14:paraId="07FB340D" w14:textId="77777777" w:rsidR="00B879B8" w:rsidRPr="00F75405" w:rsidRDefault="00B879B8" w:rsidP="0034558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sz w:val="26"/>
                          </w:rPr>
                        </w:pPr>
                        <w:r w:rsidRPr="001021FF">
                          <w:rPr>
                            <w:rFonts w:ascii="Times New Roman" w:hAnsi="Times New Roman"/>
                            <w:b/>
                            <w:sz w:val="24"/>
                            <w:szCs w:val="20"/>
                          </w:rPr>
                          <w:t>Rangpur</w:t>
                        </w:r>
                      </w:p>
                    </w:tc>
                    <w:tc>
                      <w:tcPr>
                        <w:tcW w:w="1008" w:type="dxa"/>
                      </w:tcPr>
                      <w:p w14:paraId="4B08815B" w14:textId="2EECCA6E" w:rsidR="00B879B8" w:rsidRPr="001021FF" w:rsidRDefault="001021FF" w:rsidP="009067B5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sz w:val="24"/>
                            <w:szCs w:val="20"/>
                          </w:rPr>
                        </w:pPr>
                        <w:r w:rsidRPr="001021FF">
                          <w:rPr>
                            <w:rFonts w:ascii="Times New Roman" w:hAnsi="Times New Roman"/>
                            <w:b/>
                            <w:sz w:val="24"/>
                            <w:szCs w:val="20"/>
                          </w:rPr>
                          <w:t>District</w:t>
                        </w:r>
                        <w:r w:rsidR="00B879B8" w:rsidRPr="001021FF">
                          <w:rPr>
                            <w:rFonts w:ascii="Times New Roman" w:hAnsi="Times New Roman"/>
                            <w:b/>
                            <w:sz w:val="24"/>
                            <w:szCs w:val="20"/>
                          </w:rPr>
                          <w:t>.</w:t>
                        </w:r>
                      </w:p>
                    </w:tc>
                  </w:tr>
                </w:tbl>
                <w:p w14:paraId="649A1036" w14:textId="06064C68" w:rsidR="00990036" w:rsidRPr="0055453A" w:rsidRDefault="00990036" w:rsidP="005D0687">
                  <w:pPr>
                    <w:pStyle w:val="NoSpacing"/>
                    <w:jc w:val="both"/>
                    <w:rPr>
                      <w:rFonts w:ascii="Times New Roman" w:hAnsi="Times New Roman"/>
                    </w:rPr>
                  </w:pPr>
                </w:p>
                <w:p w14:paraId="1D925E18" w14:textId="77777777" w:rsidR="001C5FAE" w:rsidRPr="0055453A" w:rsidRDefault="001C5FAE" w:rsidP="000A28A9">
                  <w:pPr>
                    <w:jc w:val="center"/>
                    <w:rPr>
                      <w:rFonts w:ascii="Times New Roman" w:hAnsi="Times New Roman"/>
                      <w:b/>
                      <w:i/>
                      <w:sz w:val="24"/>
                    </w:rPr>
                  </w:pPr>
                </w:p>
              </w:txbxContent>
            </v:textbox>
          </v:rect>
        </w:pict>
      </w:r>
      <w:r>
        <w:rPr>
          <w:b/>
          <w:noProof/>
          <w:color w:val="FF0000"/>
          <w:sz w:val="34"/>
          <w:szCs w:val="36"/>
        </w:rPr>
        <w:pict w14:anchorId="6C89CFED">
          <v:rect id="_x0000_s1272" style="position:absolute;margin-left:599.5pt;margin-top:86.65pt;width:129.35pt;height:15.55pt;z-index:251667456" filled="f" stroked="f">
            <v:textbox style="mso-next-textbox:#_x0000_s1272" inset="0,0,0,0">
              <w:txbxContent>
                <w:p w14:paraId="78C07EBC" w14:textId="53F85039" w:rsidR="00334E87" w:rsidRPr="00744F9A" w:rsidRDefault="009C2D53" w:rsidP="00334E87">
                  <w:pPr>
                    <w:pStyle w:val="NoSpacing"/>
                    <w:rPr>
                      <w:rFonts w:ascii="SutonnyMJ" w:hAnsi="SutonnyMJ" w:cs="SutonnyMJ"/>
                    </w:rPr>
                  </w:pPr>
                  <w:r w:rsidRPr="00BC24CF">
                    <w:rPr>
                      <w:rFonts w:ascii="Times New Roman" w:hAnsi="Times New Roman"/>
                      <w:sz w:val="24"/>
                      <w:szCs w:val="24"/>
                    </w:rPr>
                    <w:t>Reg. No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  <w:r w:rsidR="00334E87" w:rsidRPr="00744F9A">
                    <w:rPr>
                      <w:rFonts w:ascii="SutonnyMJ" w:hAnsi="SutonnyMJ" w:cs="SutonnyMJ"/>
                    </w:rPr>
                    <w:t>..............................</w:t>
                  </w:r>
                  <w:r w:rsidR="00334E87" w:rsidRPr="00744F9A">
                    <w:rPr>
                      <w:rFonts w:ascii="SutonnyMJ" w:hAnsi="SutonnyMJ" w:cs="SutonnyMJ"/>
                    </w:rPr>
                    <w:tab/>
                  </w:r>
                </w:p>
                <w:p w14:paraId="0BCAF7F9" w14:textId="77777777" w:rsidR="00334E87" w:rsidRPr="00E07D09" w:rsidRDefault="00334E87" w:rsidP="00334E87">
                  <w:pPr>
                    <w:jc w:val="center"/>
                    <w:rPr>
                      <w:b/>
                      <w:i/>
                      <w:sz w:val="24"/>
                    </w:rPr>
                  </w:pPr>
                </w:p>
              </w:txbxContent>
            </v:textbox>
          </v:rect>
        </w:pict>
      </w:r>
      <w:r>
        <w:rPr>
          <w:b/>
          <w:noProof/>
          <w:color w:val="FF0000"/>
          <w:sz w:val="34"/>
          <w:szCs w:val="36"/>
        </w:rPr>
        <w:pict w14:anchorId="7DFAA65D">
          <v:rect id="_x0000_s1271" style="position:absolute;margin-left:33pt;margin-top:86.65pt;width:111.2pt;height:15.55pt;z-index:251666432" filled="f" stroked="f">
            <v:textbox style="mso-next-textbox:#_x0000_s1271" inset="0,0,0,0">
              <w:txbxContent>
                <w:p w14:paraId="4CC9A564" w14:textId="77777777" w:rsidR="00334E87" w:rsidRPr="00744F9A" w:rsidRDefault="009C2D53" w:rsidP="00334E87">
                  <w:pPr>
                    <w:pStyle w:val="NoSpacing"/>
                    <w:rPr>
                      <w:rFonts w:ascii="SutonnyMJ" w:hAnsi="SutonnyMJ" w:cs="SutonnyMJ"/>
                    </w:rPr>
                  </w:pPr>
                  <w:r w:rsidRPr="00BC24CF">
                    <w:rPr>
                      <w:rFonts w:ascii="Times New Roman" w:hAnsi="Times New Roman"/>
                      <w:sz w:val="24"/>
                      <w:szCs w:val="24"/>
                    </w:rPr>
                    <w:t>Roll No</w:t>
                  </w:r>
                  <w:r w:rsidR="00334E87" w:rsidRPr="00744F9A">
                    <w:rPr>
                      <w:rFonts w:ascii="SutonnyMJ" w:hAnsi="SutonnyMJ" w:cs="SutonnyMJ"/>
                    </w:rPr>
                    <w:t>.</w:t>
                  </w:r>
                  <w:r w:rsidR="00E84150">
                    <w:rPr>
                      <w:rFonts w:ascii="SutonnyMJ" w:hAnsi="SutonnyMJ" w:cs="SutonnyMJ"/>
                    </w:rPr>
                    <w:t>.......................</w:t>
                  </w:r>
                  <w:r w:rsidR="00334E87" w:rsidRPr="00744F9A">
                    <w:rPr>
                      <w:rFonts w:ascii="SutonnyMJ" w:hAnsi="SutonnyMJ" w:cs="SutonnyMJ"/>
                    </w:rPr>
                    <w:tab/>
                  </w:r>
                </w:p>
                <w:p w14:paraId="6EDAD6E6" w14:textId="77777777" w:rsidR="00334E87" w:rsidRPr="00E07D09" w:rsidRDefault="00334E87" w:rsidP="00334E87">
                  <w:pPr>
                    <w:jc w:val="center"/>
                    <w:rPr>
                      <w:b/>
                      <w:i/>
                      <w:sz w:val="24"/>
                    </w:rPr>
                  </w:pPr>
                </w:p>
              </w:txbxContent>
            </v:textbox>
          </v:rect>
        </w:pict>
      </w:r>
      <w:r>
        <w:rPr>
          <w:b/>
          <w:noProof/>
          <w:color w:val="FF0000"/>
          <w:sz w:val="34"/>
          <w:szCs w:val="36"/>
        </w:rPr>
        <w:pict w14:anchorId="424EB5FD">
          <v:rect id="_x0000_s1269" style="position:absolute;margin-left:605.95pt;margin-top:281.75pt;width:128.3pt;height:18.2pt;z-index:251664384" filled="f" stroked="f">
            <v:textbox style="mso-next-textbox:#_x0000_s1269" inset="0,0,0,0">
              <w:txbxContent>
                <w:p w14:paraId="5646CE2A" w14:textId="048CE093" w:rsidR="00334E87" w:rsidRPr="00E5592E" w:rsidRDefault="00AC34C0" w:rsidP="00707DC1">
                  <w:pPr>
                    <w:jc w:val="center"/>
                    <w:rPr>
                      <w:rFonts w:ascii="Times New Roman" w:hAnsi="Times New Roman"/>
                      <w:b/>
                      <w:i/>
                      <w:szCs w:val="20"/>
                    </w:rPr>
                  </w:pPr>
                  <w:r w:rsidRPr="00E5592E">
                    <w:rPr>
                      <w:rFonts w:ascii="Times New Roman" w:hAnsi="Times New Roman"/>
                      <w:b/>
                      <w:i/>
                      <w:w w:val="110"/>
                      <w:sz w:val="24"/>
                    </w:rPr>
                    <w:t>30 September</w:t>
                  </w:r>
                  <w:r w:rsidR="00334E87" w:rsidRPr="00E5592E">
                    <w:rPr>
                      <w:rFonts w:ascii="Times New Roman" w:hAnsi="Times New Roman"/>
                      <w:b/>
                      <w:i/>
                      <w:w w:val="110"/>
                      <w:sz w:val="24"/>
                    </w:rPr>
                    <w:t xml:space="preserve"> 201</w:t>
                  </w:r>
                  <w:r w:rsidR="00212ACD" w:rsidRPr="00E5592E">
                    <w:rPr>
                      <w:rFonts w:ascii="Times New Roman" w:hAnsi="Times New Roman"/>
                      <w:b/>
                      <w:i/>
                      <w:w w:val="110"/>
                      <w:sz w:val="24"/>
                    </w:rPr>
                    <w:t>5</w:t>
                  </w:r>
                </w:p>
                <w:p w14:paraId="75600BE1" w14:textId="77777777" w:rsidR="00334E87" w:rsidRPr="00E07D09" w:rsidRDefault="00334E87" w:rsidP="00707DC1">
                  <w:pPr>
                    <w:jc w:val="center"/>
                    <w:rPr>
                      <w:b/>
                      <w:i/>
                      <w:sz w:val="24"/>
                    </w:rPr>
                  </w:pPr>
                </w:p>
              </w:txbxContent>
            </v:textbox>
          </v:rect>
        </w:pict>
      </w:r>
      <w:r>
        <w:rPr>
          <w:b/>
          <w:noProof/>
          <w:color w:val="FF0000"/>
          <w:sz w:val="34"/>
          <w:szCs w:val="36"/>
        </w:rPr>
        <w:pict w14:anchorId="60A8740A">
          <v:rect id="_x0000_s1268" style="position:absolute;margin-left:424.9pt;margin-top:282.05pt;width:89pt;height:18.2pt;z-index:251663360" filled="f" stroked="f">
            <v:textbox style="mso-next-textbox:#_x0000_s1268" inset="0,0,0,0">
              <w:txbxContent>
                <w:p w14:paraId="2CD5D02A" w14:textId="79E0169F" w:rsidR="00334E87" w:rsidRPr="00AC34C0" w:rsidRDefault="00AC34C0" w:rsidP="005B213E">
                  <w:pPr>
                    <w:jc w:val="center"/>
                    <w:rPr>
                      <w:rFonts w:ascii="Times New Roman" w:hAnsi="Times New Roman"/>
                      <w:b/>
                      <w:i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i/>
                      <w:sz w:val="24"/>
                    </w:rPr>
                    <w:t>01 April 201</w:t>
                  </w:r>
                  <w:r w:rsidR="001C0B09">
                    <w:rPr>
                      <w:rFonts w:ascii="Times New Roman" w:hAnsi="Times New Roman"/>
                      <w:b/>
                      <w:i/>
                      <w:sz w:val="24"/>
                    </w:rPr>
                    <w:t>5</w:t>
                  </w:r>
                </w:p>
              </w:txbxContent>
            </v:textbox>
          </v:rect>
        </w:pict>
      </w:r>
      <w:r>
        <w:rPr>
          <w:b/>
          <w:noProof/>
          <w:color w:val="FF0000"/>
          <w:sz w:val="34"/>
          <w:szCs w:val="36"/>
        </w:rPr>
        <w:pict w14:anchorId="39788843">
          <v:rect id="_x0000_s1267" style="position:absolute;margin-left:57.7pt;margin-top:280.95pt;width:225.8pt;height:18.4pt;z-index:251662336" filled="f" stroked="f">
            <v:textbox style="mso-next-textbox:#_x0000_s1267" inset="0,0,0,0">
              <w:txbxContent>
                <w:p w14:paraId="02A0AF0D" w14:textId="0E37FE6B" w:rsidR="00334E87" w:rsidRPr="00E5592E" w:rsidRDefault="00AC34C0" w:rsidP="00334E87">
                  <w:pPr>
                    <w:jc w:val="center"/>
                    <w:rPr>
                      <w:rFonts w:ascii="Times New Roman" w:hAnsi="Times New Roman"/>
                      <w:b/>
                      <w:i/>
                      <w:szCs w:val="20"/>
                    </w:rPr>
                  </w:pPr>
                  <w:r w:rsidRPr="00E5592E">
                    <w:rPr>
                      <w:rFonts w:ascii="Times New Roman" w:hAnsi="Times New Roman"/>
                      <w:b/>
                      <w:i/>
                      <w:w w:val="110"/>
                      <w:sz w:val="24"/>
                    </w:rPr>
                    <w:t xml:space="preserve">Basic </w:t>
                  </w:r>
                  <w:r w:rsidR="00907F2B" w:rsidRPr="00E5592E">
                    <w:rPr>
                      <w:rFonts w:ascii="Times New Roman" w:hAnsi="Times New Roman"/>
                      <w:b/>
                      <w:i/>
                      <w:w w:val="110"/>
                      <w:sz w:val="24"/>
                    </w:rPr>
                    <w:t>Computer (MS Office Package)</w:t>
                  </w:r>
                </w:p>
                <w:p w14:paraId="69682EBE" w14:textId="77777777" w:rsidR="00334E87" w:rsidRPr="00E07D09" w:rsidRDefault="00334E87" w:rsidP="00334E87">
                  <w:pPr>
                    <w:rPr>
                      <w:b/>
                      <w:i/>
                      <w:sz w:val="24"/>
                    </w:rPr>
                  </w:pPr>
                </w:p>
              </w:txbxContent>
            </v:textbox>
          </v:rect>
        </w:pict>
      </w:r>
      <w:r>
        <w:rPr>
          <w:b/>
          <w:noProof/>
          <w:color w:val="FF0000"/>
          <w:sz w:val="34"/>
          <w:szCs w:val="36"/>
        </w:rPr>
        <w:pict w14:anchorId="60A8740A">
          <v:rect id="_x0000_s1298" style="position:absolute;margin-left:632.65pt;margin-top:313.7pt;width:54.5pt;height:18.2pt;z-index:251674624" filled="f" stroked="f">
            <v:textbox style="mso-next-textbox:#_x0000_s1298" inset="0,0,0,0">
              <w:txbxContent>
                <w:p w14:paraId="7E11ED3D" w14:textId="53106A22" w:rsidR="00212ACD" w:rsidRPr="00212ACD" w:rsidRDefault="00212ACD" w:rsidP="005B213E">
                  <w:pPr>
                    <w:jc w:val="center"/>
                    <w:rPr>
                      <w:rFonts w:ascii="Times New Roman" w:hAnsi="Times New Roman"/>
                      <w:b/>
                      <w:i/>
                      <w:sz w:val="24"/>
                      <w:vertAlign w:val="superscript"/>
                    </w:rPr>
                  </w:pPr>
                  <w:r>
                    <w:rPr>
                      <w:rFonts w:ascii="Times New Roman" w:hAnsi="Times New Roman"/>
                      <w:b/>
                      <w:i/>
                      <w:sz w:val="24"/>
                    </w:rPr>
                    <w:t>A</w:t>
                  </w:r>
                  <w:r>
                    <w:rPr>
                      <w:rFonts w:ascii="Times New Roman" w:hAnsi="Times New Roman"/>
                      <w:b/>
                      <w:i/>
                      <w:sz w:val="24"/>
                      <w:vertAlign w:val="superscript"/>
                    </w:rPr>
                    <w:t>+</w:t>
                  </w:r>
                </w:p>
              </w:txbxContent>
            </v:textbox>
          </v:rect>
        </w:pict>
      </w:r>
      <w:r>
        <w:rPr>
          <w:b/>
          <w:noProof/>
          <w:color w:val="FF0000"/>
          <w:sz w:val="34"/>
          <w:szCs w:val="36"/>
        </w:rPr>
        <w:pict w14:anchorId="623DA34A">
          <v:rect id="_x0000_s1262" style="position:absolute;margin-left:194.75pt;margin-top:183.4pt;width:120.55pt;height:16.65pt;z-index:251658240" filled="f" stroked="f">
            <v:textbox style="mso-next-textbox:#_x0000_s1262" inset="0,0,0,0">
              <w:txbxContent>
                <w:p w14:paraId="00023732" w14:textId="3F451E47" w:rsidR="00334E87" w:rsidRPr="00E5592E" w:rsidRDefault="00CF106E" w:rsidP="00334E87">
                  <w:pPr>
                    <w:rPr>
                      <w:rFonts w:ascii="Times New Roman" w:hAnsi="Times New Roman"/>
                      <w:b/>
                      <w:i/>
                      <w:szCs w:val="20"/>
                    </w:rPr>
                  </w:pPr>
                  <w:r w:rsidRPr="00E5592E">
                    <w:rPr>
                      <w:rFonts w:ascii="Times New Roman" w:hAnsi="Times New Roman"/>
                      <w:b/>
                      <w:i/>
                      <w:w w:val="110"/>
                      <w:sz w:val="24"/>
                    </w:rPr>
                    <w:t xml:space="preserve">Md. </w:t>
                  </w:r>
                  <w:r w:rsidR="001A0AC4" w:rsidRPr="00E5592E">
                    <w:rPr>
                      <w:rFonts w:ascii="Times New Roman" w:hAnsi="Times New Roman"/>
                      <w:b/>
                      <w:i/>
                      <w:w w:val="110"/>
                      <w:sz w:val="24"/>
                    </w:rPr>
                    <w:t>Mehedi Hasan</w:t>
                  </w:r>
                </w:p>
              </w:txbxContent>
            </v:textbox>
          </v:rect>
        </w:pict>
      </w:r>
      <w:r>
        <w:rPr>
          <w:b/>
          <w:noProof/>
          <w:color w:val="FF0000"/>
          <w:sz w:val="34"/>
          <w:szCs w:val="36"/>
        </w:rPr>
        <w:pict w14:anchorId="60104A01">
          <v:rect id="_x0000_s1263" style="position:absolute;margin-left:225.2pt;margin-top:216.05pt;width:140.4pt;height:18.2pt;z-index:251659264" filled="f" stroked="f">
            <v:textbox style="mso-next-textbox:#_x0000_s1263" inset="0,0,0,0">
              <w:txbxContent>
                <w:p w14:paraId="1F928023" w14:textId="65E21F72" w:rsidR="00334E87" w:rsidRPr="00E5592E" w:rsidRDefault="00334E87" w:rsidP="00334E87">
                  <w:pPr>
                    <w:jc w:val="center"/>
                    <w:rPr>
                      <w:rFonts w:ascii="Times New Roman" w:hAnsi="Times New Roman"/>
                      <w:b/>
                      <w:i/>
                      <w:szCs w:val="20"/>
                    </w:rPr>
                  </w:pPr>
                  <w:r w:rsidRPr="00E5592E">
                    <w:rPr>
                      <w:rFonts w:ascii="Times New Roman" w:hAnsi="Times New Roman"/>
                      <w:b/>
                      <w:i/>
                      <w:w w:val="110"/>
                      <w:sz w:val="24"/>
                    </w:rPr>
                    <w:t>19</w:t>
                  </w:r>
                  <w:r w:rsidR="001C0B09" w:rsidRPr="00E5592E">
                    <w:rPr>
                      <w:rFonts w:ascii="Times New Roman" w:hAnsi="Times New Roman"/>
                      <w:b/>
                      <w:i/>
                      <w:w w:val="110"/>
                      <w:sz w:val="24"/>
                    </w:rPr>
                    <w:t>908597527016725</w:t>
                  </w:r>
                </w:p>
                <w:p w14:paraId="524A85AC" w14:textId="77777777" w:rsidR="00334E87" w:rsidRPr="00E07D09" w:rsidRDefault="00334E87" w:rsidP="00334E87">
                  <w:pPr>
                    <w:rPr>
                      <w:b/>
                      <w:i/>
                      <w:sz w:val="24"/>
                    </w:rPr>
                  </w:pPr>
                </w:p>
              </w:txbxContent>
            </v:textbox>
          </v:rect>
        </w:pict>
      </w:r>
      <w:r>
        <w:rPr>
          <w:b/>
          <w:noProof/>
          <w:color w:val="FF0000"/>
          <w:sz w:val="34"/>
          <w:szCs w:val="36"/>
        </w:rPr>
        <w:pict w14:anchorId="13CD33F3">
          <v:rect id="_x0000_s1265" style="position:absolute;margin-left:149.1pt;margin-top:249.95pt;width:145.65pt;height:18.2pt;z-index:251661312" filled="f" stroked="f">
            <v:textbox style="mso-next-textbox:#_x0000_s1265" inset="0,0,0,0">
              <w:txbxContent>
                <w:p w14:paraId="4A7D89AD" w14:textId="5446D285" w:rsidR="00334E87" w:rsidRPr="00E5592E" w:rsidRDefault="00707DC1" w:rsidP="00707DC1">
                  <w:pPr>
                    <w:jc w:val="center"/>
                    <w:rPr>
                      <w:rFonts w:ascii="Times New Roman" w:hAnsi="Times New Roman"/>
                      <w:b/>
                      <w:i/>
                      <w:szCs w:val="20"/>
                    </w:rPr>
                  </w:pPr>
                  <w:proofErr w:type="spellStart"/>
                  <w:r w:rsidRPr="00E5592E">
                    <w:rPr>
                      <w:rFonts w:ascii="Times New Roman" w:hAnsi="Times New Roman"/>
                      <w:b/>
                      <w:i/>
                      <w:w w:val="110"/>
                      <w:sz w:val="24"/>
                    </w:rPr>
                    <w:t>Mouluda</w:t>
                  </w:r>
                  <w:proofErr w:type="spellEnd"/>
                  <w:r w:rsidRPr="00E5592E">
                    <w:rPr>
                      <w:rFonts w:ascii="Times New Roman" w:hAnsi="Times New Roman"/>
                      <w:b/>
                      <w:i/>
                      <w:w w:val="110"/>
                      <w:sz w:val="24"/>
                    </w:rPr>
                    <w:t xml:space="preserve"> Akhtar</w:t>
                  </w:r>
                </w:p>
                <w:p w14:paraId="4D178205" w14:textId="77777777" w:rsidR="00334E87" w:rsidRPr="00E07D09" w:rsidRDefault="00334E87" w:rsidP="00334E87">
                  <w:pPr>
                    <w:rPr>
                      <w:b/>
                      <w:i/>
                      <w:sz w:val="24"/>
                    </w:rPr>
                  </w:pPr>
                </w:p>
              </w:txbxContent>
            </v:textbox>
          </v:rect>
        </w:pict>
      </w:r>
      <w:r>
        <w:rPr>
          <w:b/>
          <w:noProof/>
          <w:color w:val="FF0000"/>
          <w:sz w:val="34"/>
          <w:szCs w:val="36"/>
        </w:rPr>
        <w:pict w14:anchorId="6BF3F622">
          <v:rect id="_x0000_s1264" style="position:absolute;margin-left:562.25pt;margin-top:216.1pt;width:140.4pt;height:18.2pt;z-index:251660288" filled="f" stroked="f">
            <v:textbox inset="0,0,0,0">
              <w:txbxContent>
                <w:p w14:paraId="0FA8EDEC" w14:textId="4A87B85A" w:rsidR="00334E87" w:rsidRPr="00E5592E" w:rsidRDefault="00CF106E" w:rsidP="00334E87">
                  <w:pPr>
                    <w:jc w:val="center"/>
                    <w:rPr>
                      <w:rFonts w:ascii="Times New Roman" w:hAnsi="Times New Roman"/>
                      <w:b/>
                      <w:i/>
                      <w:szCs w:val="20"/>
                    </w:rPr>
                  </w:pPr>
                  <w:r w:rsidRPr="00E5592E">
                    <w:rPr>
                      <w:rFonts w:ascii="Times New Roman" w:hAnsi="Times New Roman"/>
                      <w:b/>
                      <w:i/>
                      <w:w w:val="110"/>
                      <w:sz w:val="24"/>
                    </w:rPr>
                    <w:t xml:space="preserve">Md. </w:t>
                  </w:r>
                  <w:proofErr w:type="spellStart"/>
                  <w:r w:rsidR="001A0AC4" w:rsidRPr="00E5592E">
                    <w:rPr>
                      <w:rFonts w:ascii="Times New Roman" w:hAnsi="Times New Roman"/>
                      <w:b/>
                      <w:i/>
                      <w:w w:val="110"/>
                      <w:sz w:val="24"/>
                    </w:rPr>
                    <w:t>Ataur</w:t>
                  </w:r>
                  <w:proofErr w:type="spellEnd"/>
                  <w:r w:rsidR="001A0AC4" w:rsidRPr="00E5592E">
                    <w:rPr>
                      <w:rFonts w:ascii="Times New Roman" w:hAnsi="Times New Roman"/>
                      <w:b/>
                      <w:i/>
                      <w:w w:val="110"/>
                      <w:sz w:val="24"/>
                    </w:rPr>
                    <w:t xml:space="preserve"> Rahman</w:t>
                  </w:r>
                </w:p>
                <w:p w14:paraId="5EBC3346" w14:textId="77777777" w:rsidR="00334E87" w:rsidRPr="00E07D09" w:rsidRDefault="00334E87" w:rsidP="00334E87">
                  <w:pPr>
                    <w:rPr>
                      <w:b/>
                      <w:i/>
                      <w:sz w:val="24"/>
                    </w:rPr>
                  </w:pPr>
                </w:p>
              </w:txbxContent>
            </v:textbox>
          </v:rect>
        </w:pict>
      </w:r>
      <w:r>
        <w:rPr>
          <w:b/>
          <w:noProof/>
          <w:color w:val="FF0000"/>
          <w:sz w:val="34"/>
          <w:szCs w:val="36"/>
        </w:rPr>
        <w:pict w14:anchorId="0936542A">
          <v:rect id="_x0000_s1254" style="position:absolute;margin-left:42.75pt;margin-top:428.55pt;width:129.35pt;height:32.95pt;z-index:251655168">
            <v:textbox style="mso-next-textbox:#_x0000_s1254" inset="0,0,0,0">
              <w:txbxContent>
                <w:p w14:paraId="4E4D9C0B" w14:textId="77777777" w:rsidR="00334E87" w:rsidRPr="00011F58" w:rsidRDefault="00334E87" w:rsidP="00334E87">
                  <w:pPr>
                    <w:pStyle w:val="NoSpacing"/>
                    <w:rPr>
                      <w:rFonts w:ascii="SutonnyMJ" w:hAnsi="SutonnyMJ" w:cs="SutonnyMJ"/>
                      <w:w w:val="110"/>
                      <w:sz w:val="24"/>
                      <w:szCs w:val="24"/>
                    </w:rPr>
                  </w:pPr>
                  <w:r>
                    <w:rPr>
                      <w:rFonts w:ascii="SutonnyMJ" w:hAnsi="SutonnyMJ" w:cs="SutonnyMJ"/>
                      <w:w w:val="110"/>
                    </w:rPr>
                    <w:t xml:space="preserve">           </w:t>
                  </w:r>
                  <w:proofErr w:type="spellStart"/>
                  <w:r w:rsidRPr="00011F58">
                    <w:rPr>
                      <w:rFonts w:ascii="SutonnyMJ" w:hAnsi="SutonnyMJ" w:cs="SutonnyMJ"/>
                      <w:w w:val="110"/>
                      <w:sz w:val="24"/>
                      <w:szCs w:val="24"/>
                    </w:rPr>
                    <w:t>iscyi</w:t>
                  </w:r>
                  <w:proofErr w:type="spellEnd"/>
                </w:p>
                <w:p w14:paraId="12682758" w14:textId="77777777" w:rsidR="00334E87" w:rsidRDefault="00334E87" w:rsidP="00334E87">
                  <w:pPr>
                    <w:pStyle w:val="NoSpacing"/>
                    <w:rPr>
                      <w:sz w:val="24"/>
                    </w:rPr>
                  </w:pPr>
                  <w:r w:rsidRPr="00011F58">
                    <w:rPr>
                      <w:rFonts w:ascii="SutonnyMJ" w:hAnsi="SutonnyMJ" w:cs="SutonnyMJ"/>
                    </w:rPr>
                    <w:t>................................. †</w:t>
                  </w:r>
                  <w:proofErr w:type="spellStart"/>
                  <w:r w:rsidRPr="00011F58">
                    <w:rPr>
                      <w:rFonts w:ascii="SutonnyMJ" w:hAnsi="SutonnyMJ" w:cs="SutonnyMJ"/>
                    </w:rPr>
                    <w:t>Rjv</w:t>
                  </w:r>
                  <w:proofErr w:type="spellEnd"/>
                  <w:r w:rsidRPr="00011F58">
                    <w:rPr>
                      <w:rFonts w:ascii="SutonnyMJ" w:hAnsi="SutonnyMJ" w:cs="SutonnyMJ"/>
                    </w:rPr>
                    <w:t>|</w:t>
                  </w:r>
                  <w:r>
                    <w:rPr>
                      <w:rFonts w:cs="SutonnyMJ"/>
                    </w:rPr>
                    <w:tab/>
                  </w:r>
                </w:p>
                <w:p w14:paraId="40BA0A2D" w14:textId="77777777" w:rsidR="00334E87" w:rsidRPr="00E07D09" w:rsidRDefault="00334E87" w:rsidP="00334E87">
                  <w:pPr>
                    <w:jc w:val="center"/>
                    <w:rPr>
                      <w:b/>
                      <w:i/>
                      <w:sz w:val="24"/>
                    </w:rPr>
                  </w:pPr>
                </w:p>
              </w:txbxContent>
            </v:textbox>
          </v:rect>
        </w:pict>
      </w:r>
    </w:p>
    <w:sectPr w:rsidR="007B6AE2" w:rsidRPr="00284C65" w:rsidSect="00184806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A0000AFF" w:usb1="0000000A" w:usb2="00000008" w:usb3="00000000" w:csb0="0000019F" w:csb1="00000000"/>
  </w:font>
  <w:font w:name="GangaSagarMJ">
    <w:panose1 w:val="00000000000000000000"/>
    <w:charset w:val="00"/>
    <w:family w:val="auto"/>
    <w:pitch w:val="variable"/>
    <w:sig w:usb0="A0000AFF" w:usb1="0000000A" w:usb2="0000000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27C0A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DC41CC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074923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9862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2F83B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BF83FD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9C97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8166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D0809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AECE2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hybridMultilevel"/>
    <w:tmpl w:val="1E561F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0000002"/>
    <w:multiLevelType w:val="hybridMultilevel"/>
    <w:tmpl w:val="BE2AFC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0000003"/>
    <w:multiLevelType w:val="hybridMultilevel"/>
    <w:tmpl w:val="36EC8C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doNotShadeFormData/>
  <w:characterSpacingControl w:val="doNotCompress"/>
  <w:doNotValidateAgainstSchema/>
  <w:doNotDemarcateInvalidXml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45A7"/>
    <w:rsid w:val="00004A52"/>
    <w:rsid w:val="00011F58"/>
    <w:rsid w:val="00015624"/>
    <w:rsid w:val="0001790A"/>
    <w:rsid w:val="000231A8"/>
    <w:rsid w:val="00023E74"/>
    <w:rsid w:val="0003212F"/>
    <w:rsid w:val="00033653"/>
    <w:rsid w:val="0003547A"/>
    <w:rsid w:val="000372BB"/>
    <w:rsid w:val="00043D17"/>
    <w:rsid w:val="0005277F"/>
    <w:rsid w:val="00052B86"/>
    <w:rsid w:val="00077955"/>
    <w:rsid w:val="000825CA"/>
    <w:rsid w:val="00085047"/>
    <w:rsid w:val="00091157"/>
    <w:rsid w:val="000A28A9"/>
    <w:rsid w:val="000A37BF"/>
    <w:rsid w:val="000B14DD"/>
    <w:rsid w:val="000B1D1F"/>
    <w:rsid w:val="000B301C"/>
    <w:rsid w:val="000B4B64"/>
    <w:rsid w:val="000B4E9F"/>
    <w:rsid w:val="000B644B"/>
    <w:rsid w:val="000C2022"/>
    <w:rsid w:val="000C44CD"/>
    <w:rsid w:val="000D0D4C"/>
    <w:rsid w:val="000D614C"/>
    <w:rsid w:val="000E1C75"/>
    <w:rsid w:val="000E48E6"/>
    <w:rsid w:val="000E6739"/>
    <w:rsid w:val="000F26D9"/>
    <w:rsid w:val="000F2FE9"/>
    <w:rsid w:val="000F7246"/>
    <w:rsid w:val="000F73C9"/>
    <w:rsid w:val="001021FF"/>
    <w:rsid w:val="00103B8B"/>
    <w:rsid w:val="0010566D"/>
    <w:rsid w:val="001126E0"/>
    <w:rsid w:val="00117D37"/>
    <w:rsid w:val="00120534"/>
    <w:rsid w:val="0012565C"/>
    <w:rsid w:val="00131CE7"/>
    <w:rsid w:val="001434D8"/>
    <w:rsid w:val="00143E44"/>
    <w:rsid w:val="00152D37"/>
    <w:rsid w:val="001557C7"/>
    <w:rsid w:val="00166991"/>
    <w:rsid w:val="00166F2B"/>
    <w:rsid w:val="00172A27"/>
    <w:rsid w:val="00174C80"/>
    <w:rsid w:val="0018037B"/>
    <w:rsid w:val="00184806"/>
    <w:rsid w:val="001852CB"/>
    <w:rsid w:val="00186F51"/>
    <w:rsid w:val="0019054E"/>
    <w:rsid w:val="001A0AC4"/>
    <w:rsid w:val="001B0FE8"/>
    <w:rsid w:val="001B5A5A"/>
    <w:rsid w:val="001C0B09"/>
    <w:rsid w:val="001C2DA2"/>
    <w:rsid w:val="001C5FAE"/>
    <w:rsid w:val="001D6BCC"/>
    <w:rsid w:val="001D7C14"/>
    <w:rsid w:val="001E5E28"/>
    <w:rsid w:val="001E6C92"/>
    <w:rsid w:val="001F0489"/>
    <w:rsid w:val="001F4864"/>
    <w:rsid w:val="001F68A6"/>
    <w:rsid w:val="0020134A"/>
    <w:rsid w:val="0020387A"/>
    <w:rsid w:val="00205381"/>
    <w:rsid w:val="002060EF"/>
    <w:rsid w:val="002100BE"/>
    <w:rsid w:val="0021221B"/>
    <w:rsid w:val="00212ACD"/>
    <w:rsid w:val="002214EA"/>
    <w:rsid w:val="00221D18"/>
    <w:rsid w:val="00221DA8"/>
    <w:rsid w:val="00222158"/>
    <w:rsid w:val="002239EB"/>
    <w:rsid w:val="002275E5"/>
    <w:rsid w:val="00227BA7"/>
    <w:rsid w:val="00231759"/>
    <w:rsid w:val="00231EA8"/>
    <w:rsid w:val="00235D70"/>
    <w:rsid w:val="00236160"/>
    <w:rsid w:val="00237D94"/>
    <w:rsid w:val="0025525F"/>
    <w:rsid w:val="00266426"/>
    <w:rsid w:val="0027236A"/>
    <w:rsid w:val="00273F31"/>
    <w:rsid w:val="00284C65"/>
    <w:rsid w:val="00287493"/>
    <w:rsid w:val="00290A08"/>
    <w:rsid w:val="00290D4A"/>
    <w:rsid w:val="002939DF"/>
    <w:rsid w:val="00294F17"/>
    <w:rsid w:val="002A13A8"/>
    <w:rsid w:val="002B015A"/>
    <w:rsid w:val="002B0DDD"/>
    <w:rsid w:val="002B2EAC"/>
    <w:rsid w:val="002C05BC"/>
    <w:rsid w:val="002C09C0"/>
    <w:rsid w:val="002C1950"/>
    <w:rsid w:val="002C3CA8"/>
    <w:rsid w:val="002C44BD"/>
    <w:rsid w:val="002C4951"/>
    <w:rsid w:val="002C7C38"/>
    <w:rsid w:val="002D3EE5"/>
    <w:rsid w:val="002D41F4"/>
    <w:rsid w:val="002D4C20"/>
    <w:rsid w:val="002D5B8E"/>
    <w:rsid w:val="002E3082"/>
    <w:rsid w:val="002E45DA"/>
    <w:rsid w:val="002E6205"/>
    <w:rsid w:val="002F3AEF"/>
    <w:rsid w:val="002F741E"/>
    <w:rsid w:val="002F7A6A"/>
    <w:rsid w:val="00300718"/>
    <w:rsid w:val="00307CCC"/>
    <w:rsid w:val="003119AB"/>
    <w:rsid w:val="00324972"/>
    <w:rsid w:val="0032649D"/>
    <w:rsid w:val="0033478F"/>
    <w:rsid w:val="00334E87"/>
    <w:rsid w:val="00337F88"/>
    <w:rsid w:val="00340E83"/>
    <w:rsid w:val="00345580"/>
    <w:rsid w:val="0034719B"/>
    <w:rsid w:val="00347951"/>
    <w:rsid w:val="00357402"/>
    <w:rsid w:val="003607C4"/>
    <w:rsid w:val="00360B80"/>
    <w:rsid w:val="00367780"/>
    <w:rsid w:val="00372F29"/>
    <w:rsid w:val="003740F7"/>
    <w:rsid w:val="00376D49"/>
    <w:rsid w:val="0039138D"/>
    <w:rsid w:val="00394ABC"/>
    <w:rsid w:val="00394AE2"/>
    <w:rsid w:val="003A3F48"/>
    <w:rsid w:val="003A7B7F"/>
    <w:rsid w:val="003B0241"/>
    <w:rsid w:val="003B40A6"/>
    <w:rsid w:val="003E1E38"/>
    <w:rsid w:val="003E42FE"/>
    <w:rsid w:val="003E7968"/>
    <w:rsid w:val="003E7C09"/>
    <w:rsid w:val="003F3707"/>
    <w:rsid w:val="003F4BE5"/>
    <w:rsid w:val="00404E42"/>
    <w:rsid w:val="00405541"/>
    <w:rsid w:val="0041239C"/>
    <w:rsid w:val="00421464"/>
    <w:rsid w:val="00431582"/>
    <w:rsid w:val="004320A1"/>
    <w:rsid w:val="004339C9"/>
    <w:rsid w:val="00433C90"/>
    <w:rsid w:val="00435CE4"/>
    <w:rsid w:val="00437A5C"/>
    <w:rsid w:val="0044232D"/>
    <w:rsid w:val="00444BFF"/>
    <w:rsid w:val="004462C9"/>
    <w:rsid w:val="00461C45"/>
    <w:rsid w:val="00462453"/>
    <w:rsid w:val="00463D04"/>
    <w:rsid w:val="00465055"/>
    <w:rsid w:val="00474126"/>
    <w:rsid w:val="00474C3A"/>
    <w:rsid w:val="0047650E"/>
    <w:rsid w:val="00476A8F"/>
    <w:rsid w:val="00476BB2"/>
    <w:rsid w:val="00493DFE"/>
    <w:rsid w:val="00495D15"/>
    <w:rsid w:val="004A1D40"/>
    <w:rsid w:val="004A22A6"/>
    <w:rsid w:val="004A3582"/>
    <w:rsid w:val="004A450A"/>
    <w:rsid w:val="004A7711"/>
    <w:rsid w:val="004A781F"/>
    <w:rsid w:val="004B26C3"/>
    <w:rsid w:val="004B2D84"/>
    <w:rsid w:val="004B4E3B"/>
    <w:rsid w:val="004B7EC0"/>
    <w:rsid w:val="004C1D02"/>
    <w:rsid w:val="004C35CA"/>
    <w:rsid w:val="004C4C40"/>
    <w:rsid w:val="004D2E7E"/>
    <w:rsid w:val="004D6E25"/>
    <w:rsid w:val="004E0653"/>
    <w:rsid w:val="004E1250"/>
    <w:rsid w:val="004E32AC"/>
    <w:rsid w:val="004E3FF5"/>
    <w:rsid w:val="004E4E63"/>
    <w:rsid w:val="004F35A0"/>
    <w:rsid w:val="00501F37"/>
    <w:rsid w:val="00503E56"/>
    <w:rsid w:val="0051071E"/>
    <w:rsid w:val="00510C02"/>
    <w:rsid w:val="00513A55"/>
    <w:rsid w:val="00515208"/>
    <w:rsid w:val="00515A90"/>
    <w:rsid w:val="005323B2"/>
    <w:rsid w:val="00534744"/>
    <w:rsid w:val="0054174F"/>
    <w:rsid w:val="005517C2"/>
    <w:rsid w:val="005536A7"/>
    <w:rsid w:val="0055453A"/>
    <w:rsid w:val="005548EF"/>
    <w:rsid w:val="0056238E"/>
    <w:rsid w:val="005628BC"/>
    <w:rsid w:val="00562E00"/>
    <w:rsid w:val="005631DC"/>
    <w:rsid w:val="005644B4"/>
    <w:rsid w:val="00567161"/>
    <w:rsid w:val="00571952"/>
    <w:rsid w:val="00571E02"/>
    <w:rsid w:val="00572F34"/>
    <w:rsid w:val="00573AF1"/>
    <w:rsid w:val="005746BC"/>
    <w:rsid w:val="00582657"/>
    <w:rsid w:val="00592B04"/>
    <w:rsid w:val="00594AAD"/>
    <w:rsid w:val="00596C52"/>
    <w:rsid w:val="005A10FC"/>
    <w:rsid w:val="005A2CF0"/>
    <w:rsid w:val="005B06D4"/>
    <w:rsid w:val="005B213E"/>
    <w:rsid w:val="005C18C3"/>
    <w:rsid w:val="005C2168"/>
    <w:rsid w:val="005C395D"/>
    <w:rsid w:val="005D0687"/>
    <w:rsid w:val="005D424B"/>
    <w:rsid w:val="005D641B"/>
    <w:rsid w:val="005E10DE"/>
    <w:rsid w:val="005E72DE"/>
    <w:rsid w:val="00605A73"/>
    <w:rsid w:val="00612223"/>
    <w:rsid w:val="00616748"/>
    <w:rsid w:val="00620678"/>
    <w:rsid w:val="00621DD6"/>
    <w:rsid w:val="006238AF"/>
    <w:rsid w:val="00624F05"/>
    <w:rsid w:val="00625283"/>
    <w:rsid w:val="0062664C"/>
    <w:rsid w:val="006273CA"/>
    <w:rsid w:val="006325E0"/>
    <w:rsid w:val="00633B6D"/>
    <w:rsid w:val="00633F31"/>
    <w:rsid w:val="00636E85"/>
    <w:rsid w:val="00642DE6"/>
    <w:rsid w:val="00652FA6"/>
    <w:rsid w:val="0065603B"/>
    <w:rsid w:val="00657FA2"/>
    <w:rsid w:val="00660233"/>
    <w:rsid w:val="00664CF3"/>
    <w:rsid w:val="00667DD5"/>
    <w:rsid w:val="006735E4"/>
    <w:rsid w:val="0067531E"/>
    <w:rsid w:val="006760BA"/>
    <w:rsid w:val="00677A38"/>
    <w:rsid w:val="00690E44"/>
    <w:rsid w:val="00691317"/>
    <w:rsid w:val="00694E93"/>
    <w:rsid w:val="00697A33"/>
    <w:rsid w:val="006A2777"/>
    <w:rsid w:val="006A3752"/>
    <w:rsid w:val="006A3FE5"/>
    <w:rsid w:val="006A6DA3"/>
    <w:rsid w:val="006B1462"/>
    <w:rsid w:val="006B39CF"/>
    <w:rsid w:val="006B4E30"/>
    <w:rsid w:val="006B5714"/>
    <w:rsid w:val="006C69F2"/>
    <w:rsid w:val="006C772F"/>
    <w:rsid w:val="006D0071"/>
    <w:rsid w:val="006D5299"/>
    <w:rsid w:val="006D5AAA"/>
    <w:rsid w:val="006D6EC2"/>
    <w:rsid w:val="006E2FF9"/>
    <w:rsid w:val="006E3A94"/>
    <w:rsid w:val="006E52D4"/>
    <w:rsid w:val="006E700D"/>
    <w:rsid w:val="006F41B9"/>
    <w:rsid w:val="006F5046"/>
    <w:rsid w:val="007079B1"/>
    <w:rsid w:val="00707DC1"/>
    <w:rsid w:val="007114A6"/>
    <w:rsid w:val="00723698"/>
    <w:rsid w:val="0072726B"/>
    <w:rsid w:val="00733AA1"/>
    <w:rsid w:val="00740B2A"/>
    <w:rsid w:val="00740F17"/>
    <w:rsid w:val="00744F9A"/>
    <w:rsid w:val="007454D2"/>
    <w:rsid w:val="00752076"/>
    <w:rsid w:val="00756A6C"/>
    <w:rsid w:val="00764795"/>
    <w:rsid w:val="007672B4"/>
    <w:rsid w:val="00772E86"/>
    <w:rsid w:val="00775163"/>
    <w:rsid w:val="007752ED"/>
    <w:rsid w:val="0078371A"/>
    <w:rsid w:val="00785AB8"/>
    <w:rsid w:val="00785AD6"/>
    <w:rsid w:val="00793BEA"/>
    <w:rsid w:val="007A0E1F"/>
    <w:rsid w:val="007A1F77"/>
    <w:rsid w:val="007A7AE2"/>
    <w:rsid w:val="007B12F4"/>
    <w:rsid w:val="007B649E"/>
    <w:rsid w:val="007B6AE2"/>
    <w:rsid w:val="007C2439"/>
    <w:rsid w:val="007C55AE"/>
    <w:rsid w:val="007D01AF"/>
    <w:rsid w:val="007D204B"/>
    <w:rsid w:val="007D5B34"/>
    <w:rsid w:val="007D706D"/>
    <w:rsid w:val="007E741D"/>
    <w:rsid w:val="007F0F97"/>
    <w:rsid w:val="007F32F0"/>
    <w:rsid w:val="00800407"/>
    <w:rsid w:val="00802A81"/>
    <w:rsid w:val="00805385"/>
    <w:rsid w:val="00812AAA"/>
    <w:rsid w:val="00816265"/>
    <w:rsid w:val="0081701C"/>
    <w:rsid w:val="008255AB"/>
    <w:rsid w:val="00831410"/>
    <w:rsid w:val="008317F3"/>
    <w:rsid w:val="00833FE3"/>
    <w:rsid w:val="00834A4A"/>
    <w:rsid w:val="00836024"/>
    <w:rsid w:val="00840D4F"/>
    <w:rsid w:val="00842A44"/>
    <w:rsid w:val="0084390B"/>
    <w:rsid w:val="008463FE"/>
    <w:rsid w:val="008474A6"/>
    <w:rsid w:val="0085292B"/>
    <w:rsid w:val="00852E95"/>
    <w:rsid w:val="00854199"/>
    <w:rsid w:val="00862EC4"/>
    <w:rsid w:val="00864453"/>
    <w:rsid w:val="008703C9"/>
    <w:rsid w:val="00870F9B"/>
    <w:rsid w:val="008745C4"/>
    <w:rsid w:val="00881DAB"/>
    <w:rsid w:val="008930BB"/>
    <w:rsid w:val="00896302"/>
    <w:rsid w:val="008A2854"/>
    <w:rsid w:val="008A56C1"/>
    <w:rsid w:val="008C59F8"/>
    <w:rsid w:val="008D1008"/>
    <w:rsid w:val="008D7D15"/>
    <w:rsid w:val="008E7E1E"/>
    <w:rsid w:val="008F6D2D"/>
    <w:rsid w:val="009006A0"/>
    <w:rsid w:val="00901F0F"/>
    <w:rsid w:val="009067B5"/>
    <w:rsid w:val="00907F2B"/>
    <w:rsid w:val="00911D29"/>
    <w:rsid w:val="00914CB8"/>
    <w:rsid w:val="00915E03"/>
    <w:rsid w:val="0092237D"/>
    <w:rsid w:val="00923112"/>
    <w:rsid w:val="00924DF2"/>
    <w:rsid w:val="00931F84"/>
    <w:rsid w:val="0093280A"/>
    <w:rsid w:val="00932E2B"/>
    <w:rsid w:val="0093360F"/>
    <w:rsid w:val="00934C80"/>
    <w:rsid w:val="00941187"/>
    <w:rsid w:val="009427D7"/>
    <w:rsid w:val="00942B90"/>
    <w:rsid w:val="00945983"/>
    <w:rsid w:val="009469ED"/>
    <w:rsid w:val="00950A1C"/>
    <w:rsid w:val="0096128D"/>
    <w:rsid w:val="009632B4"/>
    <w:rsid w:val="009702FC"/>
    <w:rsid w:val="009765A7"/>
    <w:rsid w:val="00980ACC"/>
    <w:rsid w:val="00982241"/>
    <w:rsid w:val="00984F35"/>
    <w:rsid w:val="00990036"/>
    <w:rsid w:val="00992C86"/>
    <w:rsid w:val="009A28AB"/>
    <w:rsid w:val="009A71DE"/>
    <w:rsid w:val="009B6881"/>
    <w:rsid w:val="009C11DD"/>
    <w:rsid w:val="009C1864"/>
    <w:rsid w:val="009C2D53"/>
    <w:rsid w:val="009C5E29"/>
    <w:rsid w:val="009C6A63"/>
    <w:rsid w:val="009D14A0"/>
    <w:rsid w:val="009D176A"/>
    <w:rsid w:val="009D6DC2"/>
    <w:rsid w:val="009E3CC5"/>
    <w:rsid w:val="009E4A78"/>
    <w:rsid w:val="009E5BF6"/>
    <w:rsid w:val="009E6FC0"/>
    <w:rsid w:val="009F2EFF"/>
    <w:rsid w:val="009F438E"/>
    <w:rsid w:val="009F713B"/>
    <w:rsid w:val="00A06127"/>
    <w:rsid w:val="00A1128E"/>
    <w:rsid w:val="00A17C80"/>
    <w:rsid w:val="00A17EBE"/>
    <w:rsid w:val="00A256DE"/>
    <w:rsid w:val="00A25BB4"/>
    <w:rsid w:val="00A25BC6"/>
    <w:rsid w:val="00A302B6"/>
    <w:rsid w:val="00A31139"/>
    <w:rsid w:val="00A333AC"/>
    <w:rsid w:val="00A347C9"/>
    <w:rsid w:val="00A40A51"/>
    <w:rsid w:val="00A417B9"/>
    <w:rsid w:val="00A4380D"/>
    <w:rsid w:val="00A510FE"/>
    <w:rsid w:val="00A62D2D"/>
    <w:rsid w:val="00A62D49"/>
    <w:rsid w:val="00A66337"/>
    <w:rsid w:val="00A7274E"/>
    <w:rsid w:val="00A73EBE"/>
    <w:rsid w:val="00A851CC"/>
    <w:rsid w:val="00A87230"/>
    <w:rsid w:val="00A92061"/>
    <w:rsid w:val="00A97A66"/>
    <w:rsid w:val="00AB25F7"/>
    <w:rsid w:val="00AB65A6"/>
    <w:rsid w:val="00AB740B"/>
    <w:rsid w:val="00AB748A"/>
    <w:rsid w:val="00AC0F4C"/>
    <w:rsid w:val="00AC170A"/>
    <w:rsid w:val="00AC1A34"/>
    <w:rsid w:val="00AC34C0"/>
    <w:rsid w:val="00AC5AE3"/>
    <w:rsid w:val="00AC62C5"/>
    <w:rsid w:val="00AC65F8"/>
    <w:rsid w:val="00AD0458"/>
    <w:rsid w:val="00AD1EDF"/>
    <w:rsid w:val="00AD291C"/>
    <w:rsid w:val="00AD5672"/>
    <w:rsid w:val="00AD5978"/>
    <w:rsid w:val="00AF3771"/>
    <w:rsid w:val="00AF5F4D"/>
    <w:rsid w:val="00B010C3"/>
    <w:rsid w:val="00B043BF"/>
    <w:rsid w:val="00B11607"/>
    <w:rsid w:val="00B1396E"/>
    <w:rsid w:val="00B16C36"/>
    <w:rsid w:val="00B17B23"/>
    <w:rsid w:val="00B223FD"/>
    <w:rsid w:val="00B25A47"/>
    <w:rsid w:val="00B30BE9"/>
    <w:rsid w:val="00B37CE5"/>
    <w:rsid w:val="00B4162D"/>
    <w:rsid w:val="00B45B64"/>
    <w:rsid w:val="00B471E7"/>
    <w:rsid w:val="00B56C76"/>
    <w:rsid w:val="00B56DC3"/>
    <w:rsid w:val="00B64E32"/>
    <w:rsid w:val="00B84DE4"/>
    <w:rsid w:val="00B879B8"/>
    <w:rsid w:val="00B9259F"/>
    <w:rsid w:val="00B9386E"/>
    <w:rsid w:val="00B93A30"/>
    <w:rsid w:val="00B93B67"/>
    <w:rsid w:val="00B948AF"/>
    <w:rsid w:val="00B95AD6"/>
    <w:rsid w:val="00B97866"/>
    <w:rsid w:val="00BA3FE7"/>
    <w:rsid w:val="00BA4B7B"/>
    <w:rsid w:val="00BA5E8E"/>
    <w:rsid w:val="00BB0C3B"/>
    <w:rsid w:val="00BB5551"/>
    <w:rsid w:val="00BB615F"/>
    <w:rsid w:val="00BB70DC"/>
    <w:rsid w:val="00BC24CF"/>
    <w:rsid w:val="00BC35E5"/>
    <w:rsid w:val="00BC4888"/>
    <w:rsid w:val="00BC71EB"/>
    <w:rsid w:val="00BD0F7D"/>
    <w:rsid w:val="00BD429C"/>
    <w:rsid w:val="00BE06FF"/>
    <w:rsid w:val="00BF578F"/>
    <w:rsid w:val="00BF5BD3"/>
    <w:rsid w:val="00C02430"/>
    <w:rsid w:val="00C034D5"/>
    <w:rsid w:val="00C03978"/>
    <w:rsid w:val="00C11F8D"/>
    <w:rsid w:val="00C13712"/>
    <w:rsid w:val="00C27F76"/>
    <w:rsid w:val="00C478CF"/>
    <w:rsid w:val="00C51CEF"/>
    <w:rsid w:val="00C76C22"/>
    <w:rsid w:val="00C83091"/>
    <w:rsid w:val="00C8477E"/>
    <w:rsid w:val="00C868D7"/>
    <w:rsid w:val="00C87746"/>
    <w:rsid w:val="00C913FD"/>
    <w:rsid w:val="00C97EAA"/>
    <w:rsid w:val="00CA3324"/>
    <w:rsid w:val="00CA59C6"/>
    <w:rsid w:val="00CA70E1"/>
    <w:rsid w:val="00CB157F"/>
    <w:rsid w:val="00CB4305"/>
    <w:rsid w:val="00CC10B2"/>
    <w:rsid w:val="00CC1AE3"/>
    <w:rsid w:val="00CC462C"/>
    <w:rsid w:val="00CE0D2C"/>
    <w:rsid w:val="00CE1975"/>
    <w:rsid w:val="00CE4E43"/>
    <w:rsid w:val="00CF106E"/>
    <w:rsid w:val="00CF197B"/>
    <w:rsid w:val="00CF23F6"/>
    <w:rsid w:val="00CF3AFD"/>
    <w:rsid w:val="00CF3FA0"/>
    <w:rsid w:val="00CF60EC"/>
    <w:rsid w:val="00D01E19"/>
    <w:rsid w:val="00D10C30"/>
    <w:rsid w:val="00D10C35"/>
    <w:rsid w:val="00D12F8E"/>
    <w:rsid w:val="00D210E6"/>
    <w:rsid w:val="00D22441"/>
    <w:rsid w:val="00D24148"/>
    <w:rsid w:val="00D254D8"/>
    <w:rsid w:val="00D34F6D"/>
    <w:rsid w:val="00D51736"/>
    <w:rsid w:val="00D52144"/>
    <w:rsid w:val="00D546AF"/>
    <w:rsid w:val="00D54ED7"/>
    <w:rsid w:val="00D60806"/>
    <w:rsid w:val="00D61100"/>
    <w:rsid w:val="00D671CE"/>
    <w:rsid w:val="00D75254"/>
    <w:rsid w:val="00D836FD"/>
    <w:rsid w:val="00D92E31"/>
    <w:rsid w:val="00DA18AC"/>
    <w:rsid w:val="00DA4211"/>
    <w:rsid w:val="00DA6063"/>
    <w:rsid w:val="00DB2613"/>
    <w:rsid w:val="00DB2ECC"/>
    <w:rsid w:val="00DB42B2"/>
    <w:rsid w:val="00DB683E"/>
    <w:rsid w:val="00DC0A62"/>
    <w:rsid w:val="00DC5D5E"/>
    <w:rsid w:val="00DC6A33"/>
    <w:rsid w:val="00DC7C14"/>
    <w:rsid w:val="00DD2D9D"/>
    <w:rsid w:val="00DD64DE"/>
    <w:rsid w:val="00DE1F1D"/>
    <w:rsid w:val="00DE6763"/>
    <w:rsid w:val="00DE780C"/>
    <w:rsid w:val="00DF2112"/>
    <w:rsid w:val="00DF50E5"/>
    <w:rsid w:val="00DF5857"/>
    <w:rsid w:val="00E02538"/>
    <w:rsid w:val="00E02941"/>
    <w:rsid w:val="00E07D09"/>
    <w:rsid w:val="00E17852"/>
    <w:rsid w:val="00E21701"/>
    <w:rsid w:val="00E236F4"/>
    <w:rsid w:val="00E32958"/>
    <w:rsid w:val="00E37F5B"/>
    <w:rsid w:val="00E401EB"/>
    <w:rsid w:val="00E42AC9"/>
    <w:rsid w:val="00E44115"/>
    <w:rsid w:val="00E44EB0"/>
    <w:rsid w:val="00E46596"/>
    <w:rsid w:val="00E50E01"/>
    <w:rsid w:val="00E537E2"/>
    <w:rsid w:val="00E5592E"/>
    <w:rsid w:val="00E55BB0"/>
    <w:rsid w:val="00E56D84"/>
    <w:rsid w:val="00E6126D"/>
    <w:rsid w:val="00E61679"/>
    <w:rsid w:val="00E652AA"/>
    <w:rsid w:val="00E700DD"/>
    <w:rsid w:val="00E716FA"/>
    <w:rsid w:val="00E80432"/>
    <w:rsid w:val="00E84150"/>
    <w:rsid w:val="00E906C3"/>
    <w:rsid w:val="00E93726"/>
    <w:rsid w:val="00E94BEE"/>
    <w:rsid w:val="00EA6B2E"/>
    <w:rsid w:val="00EB718C"/>
    <w:rsid w:val="00EB7D02"/>
    <w:rsid w:val="00EC12D0"/>
    <w:rsid w:val="00EC53FE"/>
    <w:rsid w:val="00ED1607"/>
    <w:rsid w:val="00ED3121"/>
    <w:rsid w:val="00EF4E52"/>
    <w:rsid w:val="00F028DC"/>
    <w:rsid w:val="00F02C5F"/>
    <w:rsid w:val="00F12658"/>
    <w:rsid w:val="00F17540"/>
    <w:rsid w:val="00F178AD"/>
    <w:rsid w:val="00F318BF"/>
    <w:rsid w:val="00F405C0"/>
    <w:rsid w:val="00F53D5B"/>
    <w:rsid w:val="00F548BE"/>
    <w:rsid w:val="00F600EA"/>
    <w:rsid w:val="00F627BC"/>
    <w:rsid w:val="00F62D40"/>
    <w:rsid w:val="00F6362D"/>
    <w:rsid w:val="00F64993"/>
    <w:rsid w:val="00F70A5E"/>
    <w:rsid w:val="00F70EC7"/>
    <w:rsid w:val="00F71590"/>
    <w:rsid w:val="00F73E08"/>
    <w:rsid w:val="00F84AD2"/>
    <w:rsid w:val="00F86BE7"/>
    <w:rsid w:val="00F9318B"/>
    <w:rsid w:val="00FA0EB2"/>
    <w:rsid w:val="00FA3849"/>
    <w:rsid w:val="00FA3BCF"/>
    <w:rsid w:val="00FB335B"/>
    <w:rsid w:val="00FB4B1D"/>
    <w:rsid w:val="00FC1396"/>
    <w:rsid w:val="00FC75F5"/>
    <w:rsid w:val="00FD34CB"/>
    <w:rsid w:val="00FD44C9"/>
    <w:rsid w:val="00FD4A38"/>
    <w:rsid w:val="00FD5B4C"/>
    <w:rsid w:val="00FD7496"/>
    <w:rsid w:val="00FD7A57"/>
    <w:rsid w:val="00FE0B6A"/>
    <w:rsid w:val="00FE393C"/>
    <w:rsid w:val="00FF4467"/>
    <w:rsid w:val="00FF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302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4:docId w14:val="117A03D0"/>
  <w15:docId w15:val="{58A3797E-DE46-4680-9C4E-DC50D920A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  <w:spacing w:after="0" w:line="240" w:lineRule="auto"/>
    </w:pPr>
    <w:rPr>
      <w:sz w:val="20"/>
      <w:szCs w:val="20"/>
    </w:rPr>
  </w:style>
  <w:style w:type="character" w:customStyle="1" w:styleId="HeaderChar">
    <w:name w:val="Header Char"/>
    <w:link w:val="Header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  <w:spacing w:after="0" w:line="240" w:lineRule="auto"/>
    </w:pPr>
    <w:rPr>
      <w:sz w:val="20"/>
      <w:szCs w:val="20"/>
    </w:rPr>
  </w:style>
  <w:style w:type="character" w:customStyle="1" w:styleId="FooterChar">
    <w:name w:val="Footer Char"/>
    <w:link w:val="Footer"/>
    <w:rPr>
      <w:rFonts w:ascii="Calibri" w:eastAsia="Times New Roman" w:hAnsi="Calibri" w:cs="Times New Roman"/>
    </w:rPr>
  </w:style>
  <w:style w:type="character" w:styleId="Hyperlink">
    <w:name w:val="Hyperlink"/>
    <w:rPr>
      <w:rFonts w:ascii="Calibri" w:eastAsia="Times New Roman" w:hAnsi="Calibri" w:cs="Times New Roman"/>
      <w:color w:val="0000FF"/>
      <w:u w:val="single"/>
    </w:rPr>
  </w:style>
  <w:style w:type="table" w:styleId="TableGrid">
    <w:name w:val="Table Grid"/>
    <w:basedOn w:val="TableNormal"/>
    <w:uiPriority w:val="39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537E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73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Most.Moriom%20khatun(CV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Most.Moriom khatun(CV).dot</Template>
  <TotalTime>224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sunbi tech</dc:creator>
  <cp:lastModifiedBy>Mehedi Hasan</cp:lastModifiedBy>
  <cp:revision>12</cp:revision>
  <cp:lastPrinted>2018-03-11T05:45:00Z</cp:lastPrinted>
  <dcterms:created xsi:type="dcterms:W3CDTF">2018-02-13T14:36:00Z</dcterms:created>
  <dcterms:modified xsi:type="dcterms:W3CDTF">2020-02-27T13:19:00Z</dcterms:modified>
</cp:coreProperties>
</file>