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17" w:rsidRDefault="00870F9B" w:rsidP="001E5E28">
      <w:pPr>
        <w:tabs>
          <w:tab w:val="center" w:pos="4873"/>
        </w:tabs>
      </w:pPr>
      <w:r>
        <w:rPr>
          <w:b/>
          <w:noProof/>
          <w:color w:val="FF0000"/>
          <w:sz w:val="34"/>
          <w:szCs w:val="36"/>
        </w:rPr>
        <w:pict>
          <v:rect id="_x0000_s1294" style="position:absolute;margin-left:698.5pt;margin-top:14pt;width:55pt;height:63pt;z-index:251674624" stroked="f">
            <v:fill r:id="rId5" o:title="k-1" recolor="t" rotate="t" type="frame"/>
          </v:rect>
        </w:pict>
      </w:r>
      <w:r>
        <w:rPr>
          <w:noProof/>
        </w:rPr>
        <w:pict>
          <v:rect id="_x0000_s1273" style="position:absolute;margin-left:18.95pt;margin-top:14.9pt;width:66pt;height:63pt;z-index:251668480" stroked="f">
            <v:fill r:id="rId6" o:title="v-1" recolor="t" rotate="t" type="frame"/>
          </v:rect>
        </w:pict>
      </w:r>
      <w:r w:rsidR="00D60806">
        <w:rPr>
          <w:b/>
          <w:noProof/>
          <w:color w:val="FF0000"/>
          <w:sz w:val="34"/>
          <w:szCs w:val="36"/>
          <w:lang w:val="en-GB" w:eastAsia="en-GB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4679950</wp:posOffset>
            </wp:positionH>
            <wp:positionV relativeFrom="paragraph">
              <wp:posOffset>288925</wp:posOffset>
            </wp:positionV>
            <wp:extent cx="603885" cy="603885"/>
            <wp:effectExtent l="19050" t="0" r="5715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215" style="position:absolute;margin-left:0;margin-top:2.25pt;width:769.55pt;height:517.85pt;z-index:251641856;mso-position-horizontal-relative:text;mso-position-vertical-relative:text" coordorigin="924,1002" coordsize="15391,10357">
            <v:rect id="_x0000_s1201" style="position:absolute;left:924;top:1002;width:15391;height:10357" strokecolor="#00b050" strokeweight="3pt"/>
            <v:rect id="_x0000_s1202" style="position:absolute;left:1028;top:1110;width:15169;height:10110" strokecolor="red" strokeweight="1.5pt">
              <v:textbox style="mso-next-textbox:#_x0000_s1202">
                <w:txbxContent>
                  <w:p w:rsidR="00294F17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294F17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294F17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294F17" w:rsidRPr="00836024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sz w:val="38"/>
                        <w:szCs w:val="28"/>
                      </w:rPr>
                    </w:pPr>
                  </w:p>
                  <w:p w:rsidR="00294F17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</w:pPr>
                    <w:proofErr w:type="spellStart"/>
                    <w:r w:rsidRPr="009C6A63"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  <w:t>MYcÖRvZš¿x</w:t>
                    </w:r>
                    <w:proofErr w:type="spellEnd"/>
                    <w:r w:rsidRPr="009C6A63"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  <w:t xml:space="preserve"> </w:t>
                    </w:r>
                    <w:proofErr w:type="spellStart"/>
                    <w:r w:rsidRPr="009C6A63"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  <w:t>evsjv</w:t>
                    </w:r>
                    <w:proofErr w:type="spellEnd"/>
                    <w:r w:rsidRPr="009C6A63"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  <w:t xml:space="preserve">‡`k </w:t>
                    </w:r>
                    <w:proofErr w:type="spellStart"/>
                    <w:r w:rsidRPr="009C6A63">
                      <w:rPr>
                        <w:rFonts w:ascii="SutonnyMJ" w:hAnsi="SutonnyMJ" w:cs="SutonnyMJ"/>
                        <w:b/>
                        <w:sz w:val="40"/>
                        <w:szCs w:val="28"/>
                      </w:rPr>
                      <w:t>miKvi</w:t>
                    </w:r>
                    <w:proofErr w:type="spellEnd"/>
                  </w:p>
                  <w:p w:rsidR="009C6A63" w:rsidRPr="009C6A63" w:rsidRDefault="009C6A63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2"/>
                        <w:szCs w:val="28"/>
                      </w:rPr>
                    </w:pPr>
                  </w:p>
                  <w:p w:rsidR="00294F17" w:rsidRDefault="00EB718C" w:rsidP="009469ED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SutonnyMJ" w:hAnsi="SutonnyMJ" w:cs="SutonnyMJ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F028DC">
                      <w:rPr>
                        <w:rFonts w:ascii="SutonnyMJ" w:hAnsi="SutonnyMJ" w:cs="SutonnyMJ"/>
                        <w:sz w:val="32"/>
                        <w:szCs w:val="28"/>
                      </w:rPr>
                      <w:t xml:space="preserve">  </w:t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>1204</w:t>
                    </w:r>
                    <w:r w:rsidR="009C6A63"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9C6A63"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9C6A63"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9C6A63"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9C6A63"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9C6A63" w:rsidRPr="009C6A63">
                      <w:rPr>
                        <w:rFonts w:ascii="SutonnyMJ" w:hAnsi="SutonnyMJ" w:cs="SutonnyMJ"/>
                        <w:b/>
                        <w:sz w:val="32"/>
                        <w:szCs w:val="28"/>
                      </w:rPr>
                      <w:t xml:space="preserve">       </w:t>
                    </w:r>
                    <w:proofErr w:type="spellStart"/>
                    <w:r w:rsidR="00294F17"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hye</w:t>
                    </w:r>
                    <w:proofErr w:type="spellEnd"/>
                    <w:r w:rsidR="00294F17"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 xml:space="preserve"> </w:t>
                    </w:r>
                    <w:proofErr w:type="spellStart"/>
                    <w:r w:rsidR="00294F17"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Dbœqb</w:t>
                    </w:r>
                    <w:proofErr w:type="spellEnd"/>
                    <w:r w:rsidR="00294F17"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 xml:space="preserve"> </w:t>
                    </w:r>
                    <w:proofErr w:type="spellStart"/>
                    <w:r w:rsidR="00294F17"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Awa`ßi</w:t>
                    </w:r>
                    <w:proofErr w:type="spellEnd"/>
                    <w:r w:rsidR="009469ED" w:rsidRPr="009C6A63">
                      <w:rPr>
                        <w:rFonts w:ascii="SutonnyMJ" w:hAnsi="SutonnyMJ" w:cs="SutonnyMJ"/>
                        <w:b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ab/>
                    </w:r>
                    <w:r w:rsidR="00F028DC">
                      <w:rPr>
                        <w:rFonts w:ascii="SutonnyMJ" w:hAnsi="SutonnyMJ" w:cs="SutonnyMJ"/>
                        <w:sz w:val="32"/>
                        <w:szCs w:val="28"/>
                      </w:rPr>
                      <w:t xml:space="preserve">      </w:t>
                    </w:r>
                    <w:r>
                      <w:rPr>
                        <w:rFonts w:ascii="SutonnyMJ" w:hAnsi="SutonnyMJ" w:cs="SutonnyMJ"/>
                        <w:sz w:val="32"/>
                        <w:szCs w:val="28"/>
                      </w:rPr>
                      <w:t>204252</w:t>
                    </w:r>
                  </w:p>
                  <w:p w:rsidR="009C6A63" w:rsidRPr="009C6A63" w:rsidRDefault="009C6A63" w:rsidP="009469ED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SutonnyMJ" w:hAnsi="SutonnyMJ" w:cs="SutonnyMJ"/>
                        <w:sz w:val="6"/>
                        <w:szCs w:val="28"/>
                      </w:rPr>
                    </w:pPr>
                  </w:p>
                  <w:p w:rsidR="00294F17" w:rsidRPr="009C6A63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</w:pPr>
                    <w:proofErr w:type="spellStart"/>
                    <w:proofErr w:type="gramStart"/>
                    <w:r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hye</w:t>
                    </w:r>
                    <w:proofErr w:type="spellEnd"/>
                    <w:proofErr w:type="gramEnd"/>
                    <w:r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 xml:space="preserve"> I µ</w:t>
                    </w:r>
                    <w:proofErr w:type="spellStart"/>
                    <w:r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xov</w:t>
                    </w:r>
                    <w:proofErr w:type="spellEnd"/>
                    <w:r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 xml:space="preserve"> </w:t>
                    </w:r>
                    <w:proofErr w:type="spellStart"/>
                    <w:r w:rsidRPr="009C6A63">
                      <w:rPr>
                        <w:rFonts w:ascii="SutonnyMJ" w:hAnsi="SutonnyMJ" w:cs="SutonnyMJ"/>
                        <w:b/>
                        <w:sz w:val="36"/>
                        <w:szCs w:val="28"/>
                      </w:rPr>
                      <w:t>gš¿Yvjq</w:t>
                    </w:r>
                    <w:proofErr w:type="spellEnd"/>
                  </w:p>
                  <w:p w:rsidR="00294F17" w:rsidRPr="00836024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20"/>
                        <w:szCs w:val="28"/>
                      </w:rPr>
                    </w:pPr>
                  </w:p>
                  <w:p w:rsidR="00294F17" w:rsidRPr="00571E02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62"/>
                        <w:szCs w:val="28"/>
                      </w:rPr>
                    </w:pPr>
                    <w:proofErr w:type="spellStart"/>
                    <w:proofErr w:type="gramStart"/>
                    <w:r w:rsidRPr="00571E02">
                      <w:rPr>
                        <w:rFonts w:ascii="SutonnyMJ" w:hAnsi="SutonnyMJ" w:cs="SutonnyMJ"/>
                        <w:b/>
                        <w:sz w:val="62"/>
                        <w:szCs w:val="28"/>
                      </w:rPr>
                      <w:t>mb`</w:t>
                    </w:r>
                    <w:proofErr w:type="gramEnd"/>
                    <w:r w:rsidRPr="00571E02">
                      <w:rPr>
                        <w:rFonts w:ascii="SutonnyMJ" w:hAnsi="SutonnyMJ" w:cs="SutonnyMJ"/>
                        <w:b/>
                        <w:sz w:val="62"/>
                        <w:szCs w:val="28"/>
                      </w:rPr>
                      <w:t>cÎ</w:t>
                    </w:r>
                    <w:proofErr w:type="spellEnd"/>
                  </w:p>
                  <w:p w:rsidR="00294F17" w:rsidRPr="002E3082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62"/>
                        <w:szCs w:val="28"/>
                      </w:rPr>
                    </w:pP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cÖZ¨qb</w:t>
                    </w:r>
                    <w:proofErr w:type="spellEnd"/>
                    <w:proofErr w:type="gram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Kiv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hv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‡”Q †h,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Rbve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/†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eMg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...................................................................................................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</w:t>
                    </w: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RvZxq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cwiPq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cÎ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/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Rb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¥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wbeÜb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b¤^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i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wcZv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/¯^</w:t>
                    </w:r>
                    <w:proofErr w:type="spellStart"/>
                    <w:proofErr w:type="gram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vgx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</w:t>
                    </w:r>
                    <w:proofErr w:type="gramEnd"/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gvZv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..........................................................</w:t>
                    </w:r>
                    <w:r w:rsidR="00772E8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</w:t>
                    </w:r>
                    <w:proofErr w:type="gram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proofErr w:type="gram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hye</w:t>
                    </w:r>
                    <w:proofErr w:type="spellEnd"/>
                    <w:proofErr w:type="gram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Dbœqb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Avwa`ßivaxb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</w:t>
                    </w:r>
                    <w:r w:rsidR="00772E8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</w:t>
                    </w:r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 </w:t>
                    </w:r>
                    <w:proofErr w:type="spellStart"/>
                    <w:proofErr w:type="gramStart"/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hye</w:t>
                    </w:r>
                    <w:proofErr w:type="spellEnd"/>
                    <w:proofErr w:type="gramEnd"/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cÖwk¶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Y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/ †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Rjv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cÖwk</w:t>
                    </w:r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¶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Y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/</w:t>
                    </w: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Bbdi‡gkb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†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UKwbK¨vj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wfkb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†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mvmvBwU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†K‡›`ª .....................................</w:t>
                    </w:r>
                    <w:r w:rsidR="00772E8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wLªt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ZvwiL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n‡Z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</w:t>
                    </w:r>
                    <w:r w:rsidR="00772E8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wLªt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ZvwiL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ch©šÍ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AbywôZ</w:t>
                    </w:r>
                    <w:proofErr w:type="spellEnd"/>
                  </w:p>
                  <w:p w:rsidR="00294F17" w:rsidRPr="00E07D09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:rsidR="00294F17" w:rsidRDefault="00294F17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</w:pP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</w:t>
                    </w:r>
                    <w:r w:rsidR="00772E8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</w:t>
                    </w:r>
                    <w:r w:rsidR="00231EA8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..........cÖwk¶</w:t>
                    </w:r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Y †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Kv‡m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 xml:space="preserve">©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AskMÖnb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 xml:space="preserve">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K‡i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 xml:space="preserve"> ...</w:t>
                    </w:r>
                    <w:r w:rsidR="005C2168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.</w:t>
                    </w:r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..</w:t>
                    </w:r>
                    <w:r w:rsidR="002275E5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.....</w:t>
                    </w:r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. †MÖ‡</w:t>
                    </w:r>
                    <w:smartTag w:uri="urn:schemas-microsoft-com:office:smarttags" w:element="place">
                      <w:r w:rsidRPr="00E07D09">
                        <w:rPr>
                          <w:rFonts w:ascii="SutonnyMJ" w:hAnsi="SutonnyMJ" w:cs="SutonnyMJ"/>
                          <w:i/>
                          <w:w w:val="110"/>
                          <w:sz w:val="28"/>
                          <w:szCs w:val="24"/>
                        </w:rPr>
                        <w:t xml:space="preserve">W </w:t>
                      </w:r>
                      <w:proofErr w:type="spellStart"/>
                      <w:r w:rsidRPr="00E07D09">
                        <w:rPr>
                          <w:rFonts w:ascii="SutonnyMJ" w:hAnsi="SutonnyMJ" w:cs="SutonnyMJ"/>
                          <w:i/>
                          <w:w w:val="110"/>
                          <w:sz w:val="28"/>
                          <w:szCs w:val="24"/>
                        </w:rPr>
                        <w:t>DËxY</w:t>
                      </w:r>
                    </w:smartTag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 xml:space="preserve">© </w:t>
                    </w:r>
                    <w:proofErr w:type="spellStart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n‡q‡Qb</w:t>
                    </w:r>
                    <w:proofErr w:type="spellEnd"/>
                    <w:r w:rsidRPr="00E07D09">
                      <w:rPr>
                        <w:rFonts w:ascii="SutonnyMJ" w:hAnsi="SutonnyMJ" w:cs="SutonnyMJ"/>
                        <w:i/>
                        <w:w w:val="110"/>
                        <w:sz w:val="28"/>
                        <w:szCs w:val="24"/>
                      </w:rPr>
                      <w:t>|</w:t>
                    </w:r>
                  </w:p>
                  <w:p w:rsidR="002E3082" w:rsidRPr="00E07D09" w:rsidRDefault="002E3082" w:rsidP="00294F1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i/>
                        <w:w w:val="110"/>
                        <w:sz w:val="24"/>
                        <w:szCs w:val="24"/>
                      </w:rPr>
                    </w:pPr>
                  </w:p>
                  <w:p w:rsidR="00733AA1" w:rsidRDefault="00733AA1" w:rsidP="0054174F">
                    <w:pPr>
                      <w:rPr>
                        <w:sz w:val="16"/>
                      </w:rPr>
                    </w:pPr>
                  </w:p>
                  <w:p w:rsidR="00733AA1" w:rsidRDefault="00733AA1" w:rsidP="0054174F">
                    <w:pPr>
                      <w:rPr>
                        <w:sz w:val="16"/>
                      </w:rPr>
                    </w:pPr>
                  </w:p>
                  <w:p w:rsidR="00733AA1" w:rsidRDefault="00733AA1" w:rsidP="0054174F">
                    <w:pPr>
                      <w:rPr>
                        <w:sz w:val="16"/>
                      </w:rPr>
                    </w:pPr>
                  </w:p>
                  <w:p w:rsidR="00294F17" w:rsidRPr="0054174F" w:rsidRDefault="00294F17" w:rsidP="0054174F">
                    <w:pPr>
                      <w:rPr>
                        <w:b/>
                        <w:sz w:val="28"/>
                        <w:szCs w:val="28"/>
                      </w:rPr>
                    </w:pPr>
                    <w:r w:rsidRPr="004320A1">
                      <w:t xml:space="preserve">  </w:t>
                    </w:r>
                    <w:r w:rsidR="00EA6B2E" w:rsidRPr="004320A1">
                      <w:t xml:space="preserve">      </w:t>
                    </w:r>
                    <w:r w:rsidR="009B6881">
                      <w:tab/>
                    </w:r>
                    <w:r w:rsidR="009B6881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      </w:t>
                    </w:r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>Dc-</w:t>
                    </w:r>
                    <w:proofErr w:type="spellStart"/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>cwiPvjK</w:t>
                    </w:r>
                    <w:proofErr w:type="spellEnd"/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  <w:t xml:space="preserve">   </w:t>
                    </w:r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                       </w:t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</w:t>
                    </w:r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 </w:t>
                    </w:r>
                    <w:r w:rsidR="00BB0C3B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       </w:t>
                    </w:r>
                    <w:r w:rsidR="00B471E7"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</w:t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>†</w:t>
                    </w:r>
                    <w:proofErr w:type="spellStart"/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>Pqvig¨vb</w:t>
                    </w:r>
                    <w:proofErr w:type="spellEnd"/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ab/>
                    </w:r>
                    <w:r w:rsidR="00BB0C3B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            </w:t>
                    </w:r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54174F">
                      <w:rPr>
                        <w:rFonts w:ascii="SutonnyMJ" w:hAnsi="SutonnyMJ"/>
                        <w:b/>
                        <w:sz w:val="28"/>
                        <w:szCs w:val="28"/>
                      </w:rPr>
                      <w:t>gnvcwiPvjK</w:t>
                    </w:r>
                    <w:proofErr w:type="spellEnd"/>
                  </w:p>
                  <w:p w:rsidR="00294F17" w:rsidRPr="004320A1" w:rsidRDefault="00294F17" w:rsidP="00EA6B2E">
                    <w:pPr>
                      <w:pStyle w:val="NoSpacing"/>
                      <w:rPr>
                        <w:rFonts w:ascii="SutonnyMJ" w:hAnsi="SutonnyMJ" w:cs="SutonnyMJ"/>
                        <w:b/>
                        <w:sz w:val="28"/>
                      </w:rPr>
                    </w:pP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          </w:t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</w:t>
                    </w:r>
                    <w:proofErr w:type="spellStart"/>
                    <w:proofErr w:type="gramStart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>hye</w:t>
                    </w:r>
                    <w:proofErr w:type="spellEnd"/>
                    <w:proofErr w:type="gramEnd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>Dbœqb</w:t>
                    </w:r>
                    <w:proofErr w:type="spellEnd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>Awa`ßi</w:t>
                    </w:r>
                    <w:proofErr w:type="spellEnd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                </w:t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     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Bbdi‡gkb</w:t>
                    </w:r>
                    <w:proofErr w:type="spellEnd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†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U</w:t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>KwbK¨vj</w:t>
                    </w:r>
                    <w:proofErr w:type="spellEnd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>wfkb</w:t>
                    </w:r>
                    <w:proofErr w:type="spellEnd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†</w:t>
                    </w:r>
                    <w:proofErr w:type="spellStart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>mvmvBwU</w:t>
                    </w:r>
                    <w:proofErr w:type="spellEnd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  <w:t xml:space="preserve"> </w:t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hye</w:t>
                    </w:r>
                    <w:proofErr w:type="spellEnd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Dbœqb</w:t>
                    </w:r>
                    <w:proofErr w:type="spellEnd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Awa`ßi</w:t>
                    </w:r>
                    <w:proofErr w:type="spellEnd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</w:p>
                  <w:p w:rsidR="00EA6B2E" w:rsidRPr="004320A1" w:rsidRDefault="00EA6B2E" w:rsidP="00EA6B2E">
                    <w:pPr>
                      <w:pStyle w:val="NoSpacing"/>
                      <w:rPr>
                        <w:rFonts w:ascii="SutonnyMJ" w:hAnsi="SutonnyMJ" w:cs="SutonnyMJ"/>
                        <w:b/>
                        <w:sz w:val="16"/>
                      </w:rPr>
                    </w:pPr>
                  </w:p>
                  <w:p w:rsidR="00E716FA" w:rsidRPr="002275E5" w:rsidRDefault="00294F17" w:rsidP="00294F17">
                    <w:pPr>
                      <w:rPr>
                        <w:rFonts w:ascii="SutonnyMJ" w:hAnsi="SutonnyMJ" w:cs="SutonnyMJ"/>
                        <w:b/>
                        <w:sz w:val="28"/>
                        <w:lang w:val="en-GB"/>
                      </w:rPr>
                    </w:pP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    </w:t>
                    </w:r>
                    <w:r w:rsidR="00E716FA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E716FA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E716FA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E716FA"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  <w:t xml:space="preserve"> </w:t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  <w:t xml:space="preserve">  </w:t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r w:rsidR="009B688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</w:t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        </w:t>
                    </w:r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="00B471E7" w:rsidRPr="004320A1">
                      <w:rPr>
                        <w:rFonts w:ascii="SutonnyMJ" w:hAnsi="SutonnyMJ" w:cs="SutonnyMJ"/>
                        <w:b/>
                        <w:sz w:val="28"/>
                      </w:rPr>
                      <w:t>XvKv</w:t>
                    </w:r>
                    <w:proofErr w:type="spellEnd"/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>|</w:t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</w:r>
                    <w:r w:rsidR="00BB0C3B">
                      <w:rPr>
                        <w:rFonts w:ascii="SutonnyMJ" w:hAnsi="SutonnyMJ" w:cs="SutonnyMJ"/>
                        <w:b/>
                        <w:sz w:val="28"/>
                      </w:rPr>
                      <w:tab/>
                      <w:t xml:space="preserve">                  </w:t>
                    </w:r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 xml:space="preserve"> </w:t>
                    </w:r>
                    <w:proofErr w:type="spellStart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XvKv</w:t>
                    </w:r>
                    <w:proofErr w:type="spellEnd"/>
                    <w:r w:rsidRPr="004320A1">
                      <w:rPr>
                        <w:rFonts w:ascii="SutonnyMJ" w:hAnsi="SutonnyMJ" w:cs="SutonnyMJ"/>
                        <w:b/>
                        <w:sz w:val="28"/>
                      </w:rPr>
                      <w:t>|</w:t>
                    </w:r>
                  </w:p>
                </w:txbxContent>
              </v:textbox>
            </v:rect>
          </v:group>
        </w:pict>
      </w:r>
    </w:p>
    <w:p w:rsidR="00294F17" w:rsidRDefault="00294F17" w:rsidP="00294F17">
      <w:pPr>
        <w:tabs>
          <w:tab w:val="left" w:pos="2692"/>
        </w:tabs>
      </w:pPr>
      <w:r>
        <w:tab/>
      </w:r>
    </w:p>
    <w:p w:rsidR="00334E87" w:rsidRDefault="00870F9B" w:rsidP="00334E87">
      <w:pPr>
        <w:tabs>
          <w:tab w:val="center" w:pos="4873"/>
        </w:tabs>
      </w:pPr>
      <w:r>
        <w:rPr>
          <w:b/>
          <w:noProof/>
          <w:color w:val="FF0000"/>
          <w:sz w:val="34"/>
          <w:szCs w:val="36"/>
          <w:lang w:val="en-GB" w:eastAsia="en-GB"/>
        </w:rPr>
        <w:pict>
          <v:rect id="_x0000_s1296" style="position:absolute;margin-left:570.75pt;margin-top:273.1pt;width:32.25pt;height:18.05pt;z-index:251675648" stroked="f">
            <v:textbox style="mso-next-textbox:#_x0000_s1296">
              <w:txbxContent>
                <w:p w:rsidR="002275E5" w:rsidRPr="00F028DC" w:rsidRDefault="00F028DC">
                  <w:pPr>
                    <w:rPr>
                      <w:b/>
                      <w:i/>
                      <w:sz w:val="28"/>
                      <w:szCs w:val="28"/>
                      <w:lang w:val="en-GB"/>
                    </w:rPr>
                  </w:pPr>
                  <w:r w:rsidRPr="00F028DC">
                    <w:rPr>
                      <w:rFonts w:ascii="SutonnyOMJ" w:hAnsi="SutonnyOMJ" w:cs="SutonnyOMJ"/>
                      <w:b/>
                      <w:i/>
                      <w:sz w:val="28"/>
                      <w:szCs w:val="28"/>
                      <w:cs/>
                    </w:rPr>
                    <w:t>এ</w:t>
                  </w:r>
                  <w:r w:rsidRPr="00F028DC">
                    <w:rPr>
                      <w:rFonts w:ascii="SutonnyOMJ" w:hAnsi="SutonnyOMJ" w:cs="SutonnyOMJ" w:hint="cs"/>
                      <w:b/>
                      <w:i/>
                      <w:sz w:val="28"/>
                      <w:szCs w:val="28"/>
                      <w:vertAlign w:val="superscript"/>
                      <w:cs/>
                    </w:rPr>
                    <w:t>+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6" style="position:absolute;margin-left:495pt;margin-top:252.1pt;width:112.1pt;height:18.5pt;z-index:251651072" filled="f" stroked="f">
            <v:textbox style="mso-next-textbox:#_x0000_s1226" inset="0,0,0,0">
              <w:txbxContent>
                <w:p w:rsidR="00EA6B2E" w:rsidRPr="00F028DC" w:rsidRDefault="00EA6B2E" w:rsidP="00EA6B2E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30 †</w:t>
                  </w:r>
                  <w:proofErr w:type="spellStart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m‡Þ</w:t>
                  </w:r>
                  <w:proofErr w:type="spellEnd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¤^</w:t>
                  </w:r>
                  <w:proofErr w:type="spellStart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i</w:t>
                  </w:r>
                  <w:proofErr w:type="spellEnd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 xml:space="preserve"> 2017</w:t>
                  </w:r>
                </w:p>
                <w:p w:rsidR="00EA6B2E" w:rsidRPr="00E07D09" w:rsidRDefault="00EA6B2E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4" style="position:absolute;margin-left:258.5pt;margin-top:250.9pt;width:112.1pt;height:20.45pt;z-index:251650048" filled="f" stroked="f">
            <v:textbox style="mso-next-textbox:#_x0000_s1224" inset="0,0,0,0">
              <w:txbxContent>
                <w:p w:rsidR="00EA6B2E" w:rsidRPr="00F028DC" w:rsidRDefault="00EA6B2E" w:rsidP="00EA6B2E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 xml:space="preserve">01 </w:t>
                  </w:r>
                  <w:proofErr w:type="spellStart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GwcÖj</w:t>
                  </w:r>
                  <w:proofErr w:type="spellEnd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 xml:space="preserve"> 2017</w:t>
                  </w:r>
                </w:p>
                <w:p w:rsidR="001B0FE8" w:rsidRPr="00E07D09" w:rsidRDefault="001B0FE8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3" style="position:absolute;margin-left:57.7pt;margin-top:282.2pt;width:140.4pt;height:18.2pt;z-index:251649024" filled="f" stroked="f">
            <v:textbox style="mso-next-textbox:#_x0000_s1223" inset="0,0,0,0">
              <w:txbxContent>
                <w:p w:rsidR="00EA6B2E" w:rsidRPr="00F028DC" w:rsidRDefault="00EA6B2E" w:rsidP="00EA6B2E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†</w:t>
                  </w:r>
                  <w:proofErr w:type="spellStart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ewmK</w:t>
                  </w:r>
                  <w:proofErr w:type="spellEnd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28DC">
                    <w:rPr>
                      <w:rFonts w:ascii="SutonnyMJ" w:hAnsi="SutonnyMJ" w:cs="GangaSagarMJ"/>
                      <w:b/>
                      <w:i/>
                      <w:w w:val="110"/>
                      <w:sz w:val="28"/>
                      <w:szCs w:val="28"/>
                    </w:rPr>
                    <w:t>Kw¤úDUvi</w:t>
                  </w:r>
                  <w:proofErr w:type="spellEnd"/>
                </w:p>
                <w:p w:rsidR="001B0FE8" w:rsidRPr="00E07D09" w:rsidRDefault="001B0FE8" w:rsidP="00EA6B2E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75" style="position:absolute;margin-left:16.5pt;margin-top:310.9pt;width:737pt;height:63pt;z-index:251669504" stroked="f">
            <v:fill r:id="rId8" o:title="sig b-1" recolor="t" rotate="t" type="frame"/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9" style="position:absolute;margin-left:33.75pt;margin-top:62.55pt;width:110.55pt;height:15.55pt;z-index:251653120" filled="f" stroked="f">
            <v:textbox style="mso-next-textbox:#_x0000_s1229" inset="0,0,0,0">
              <w:txbxContent>
                <w:p w:rsidR="00CF197B" w:rsidRPr="00744F9A" w:rsidRDefault="00CF197B" w:rsidP="00744F9A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F028DC">
                    <w:rPr>
                      <w:sz w:val="28"/>
                      <w:szCs w:val="28"/>
                    </w:rPr>
                    <w:t xml:space="preserve">  </w:t>
                  </w:r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ivj</w:t>
                  </w:r>
                  <w:proofErr w:type="spellEnd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r w:rsidR="00AC1A34">
                    <w:rPr>
                      <w:rFonts w:ascii="SutonnyMJ" w:hAnsi="SutonnyMJ" w:cs="SutonnyMJ"/>
                    </w:rPr>
                    <w:t xml:space="preserve"> </w:t>
                  </w:r>
                  <w:r w:rsidR="00DE1F1D">
                    <w:rPr>
                      <w:rFonts w:ascii="SutonnyMJ" w:hAnsi="SutonnyMJ" w:cs="SutonnyMJ"/>
                    </w:rPr>
                    <w:t>.......................</w:t>
                  </w:r>
                  <w:r w:rsidRPr="00744F9A">
                    <w:rPr>
                      <w:rFonts w:ascii="SutonnyMJ" w:hAnsi="SutonnyMJ" w:cs="SutonnyMJ"/>
                    </w:rPr>
                    <w:t>.</w:t>
                  </w:r>
                  <w:r w:rsidRPr="00744F9A">
                    <w:rPr>
                      <w:rFonts w:ascii="SutonnyMJ" w:hAnsi="SutonnyMJ" w:cs="SutonnyMJ"/>
                    </w:rPr>
                    <w:tab/>
                  </w:r>
                  <w:proofErr w:type="gramEnd"/>
                </w:p>
                <w:p w:rsidR="00CF197B" w:rsidRPr="00E07D09" w:rsidRDefault="00CF197B" w:rsidP="007E741D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30" style="position:absolute;margin-left:599.5pt;margin-top:62.1pt;width:129.35pt;height:15.55pt;z-index:251654144" filled="f" stroked="f">
            <v:textbox style="mso-next-textbox:#_x0000_s1230" inset="0,0,0,0">
              <w:txbxContent>
                <w:p w:rsidR="00CF197B" w:rsidRPr="00744F9A" w:rsidRDefault="00CF197B" w:rsidP="00744F9A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F028DC">
                    <w:rPr>
                      <w:sz w:val="28"/>
                      <w:szCs w:val="28"/>
                    </w:rPr>
                    <w:t xml:space="preserve">  </w:t>
                  </w:r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iwR</w:t>
                  </w:r>
                  <w:proofErr w:type="spellEnd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28DC"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Start"/>
                  <w:r w:rsidR="00B93A30">
                    <w:rPr>
                      <w:rFonts w:ascii="SutonnyMJ" w:hAnsi="SutonnyMJ" w:cs="SutonnyMJ"/>
                    </w:rPr>
                    <w:t xml:space="preserve">- </w:t>
                  </w:r>
                  <w:r w:rsidRPr="00744F9A">
                    <w:rPr>
                      <w:rFonts w:ascii="SutonnyMJ" w:hAnsi="SutonnyMJ" w:cs="SutonnyMJ"/>
                    </w:rPr>
                    <w:t>.............................</w:t>
                  </w:r>
                  <w:r w:rsidRPr="00744F9A">
                    <w:rPr>
                      <w:rFonts w:ascii="SutonnyMJ" w:hAnsi="SutonnyMJ" w:cs="SutonnyMJ"/>
                    </w:rPr>
                    <w:tab/>
                  </w:r>
                  <w:proofErr w:type="gramEnd"/>
                </w:p>
                <w:p w:rsidR="00CF197B" w:rsidRPr="00E07D09" w:rsidRDefault="00CF197B" w:rsidP="007E741D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8" style="position:absolute;margin-left:35.6pt;margin-top:421.9pt;width:195.4pt;height:36pt;z-index:251652096" filled="f" stroked="f">
            <v:textbox style="mso-next-textbox:#_x0000_s1228" inset="0,0,0,0">
              <w:txbxContent>
                <w:p w:rsidR="009469ED" w:rsidRPr="004320A1" w:rsidRDefault="009469ED" w:rsidP="009469ED">
                  <w:pPr>
                    <w:pStyle w:val="NoSpacing"/>
                    <w:ind w:firstLine="720"/>
                    <w:rPr>
                      <w:rFonts w:ascii="SutonnyMJ" w:hAnsi="SutonnyMJ" w:cs="SutonnyMJ"/>
                      <w:b/>
                      <w:w w:val="110"/>
                      <w:sz w:val="32"/>
                    </w:rPr>
                  </w:pPr>
                  <w:r>
                    <w:rPr>
                      <w:rFonts w:ascii="SutonnyMJ" w:hAnsi="SutonnyMJ" w:cs="SutonnyMJ"/>
                      <w:b/>
                      <w:i/>
                      <w:w w:val="110"/>
                      <w:sz w:val="32"/>
                    </w:rPr>
                    <w:t xml:space="preserve">   </w:t>
                  </w:r>
                  <w:r w:rsidRPr="004320A1">
                    <w:rPr>
                      <w:rFonts w:ascii="SutonnyMJ" w:hAnsi="SutonnyMJ" w:cs="SutonnyMJ"/>
                      <w:b/>
                      <w:w w:val="110"/>
                      <w:sz w:val="32"/>
                    </w:rPr>
                    <w:t xml:space="preserve"> </w:t>
                  </w:r>
                  <w:proofErr w:type="spellStart"/>
                  <w:proofErr w:type="gramStart"/>
                  <w:r w:rsidRPr="004320A1">
                    <w:rPr>
                      <w:rFonts w:ascii="SutonnyMJ" w:hAnsi="SutonnyMJ" w:cs="SutonnyMJ"/>
                      <w:b/>
                      <w:w w:val="110"/>
                      <w:sz w:val="32"/>
                    </w:rPr>
                    <w:t>iscyi</w:t>
                  </w:r>
                  <w:proofErr w:type="spellEnd"/>
                  <w:proofErr w:type="gramEnd"/>
                </w:p>
                <w:p w:rsidR="00EA6B2E" w:rsidRPr="009C6A63" w:rsidRDefault="00EA6B2E" w:rsidP="009469ED">
                  <w:pPr>
                    <w:pStyle w:val="NoSpacing"/>
                    <w:rPr>
                      <w:rFonts w:ascii="SutonnyMJ" w:hAnsi="SutonnyMJ" w:cs="SutonnyMJ"/>
                      <w:sz w:val="28"/>
                    </w:rPr>
                  </w:pPr>
                  <w:r w:rsidRPr="009C6A63">
                    <w:rPr>
                      <w:rFonts w:ascii="SutonnyMJ" w:hAnsi="SutonnyMJ" w:cs="SutonnyMJ"/>
                      <w:sz w:val="26"/>
                    </w:rPr>
                    <w:t>.......................</w:t>
                  </w:r>
                  <w:r w:rsidR="009C6A63">
                    <w:rPr>
                      <w:rFonts w:ascii="SutonnyMJ" w:hAnsi="SutonnyMJ" w:cs="SutonnyMJ"/>
                      <w:sz w:val="26"/>
                    </w:rPr>
                    <w:t>....................</w:t>
                  </w:r>
                  <w:r w:rsidRPr="009C6A63">
                    <w:rPr>
                      <w:rFonts w:ascii="SutonnyMJ" w:hAnsi="SutonnyMJ" w:cs="SutonnyMJ"/>
                      <w:sz w:val="26"/>
                    </w:rPr>
                    <w:t>...... †</w:t>
                  </w:r>
                  <w:proofErr w:type="spellStart"/>
                  <w:r w:rsidRPr="009C6A63">
                    <w:rPr>
                      <w:rFonts w:ascii="SutonnyMJ" w:hAnsi="SutonnyMJ" w:cs="SutonnyMJ"/>
                      <w:sz w:val="26"/>
                    </w:rPr>
                    <w:t>Rjv</w:t>
                  </w:r>
                  <w:proofErr w:type="spellEnd"/>
                  <w:r w:rsidRPr="009C6A63">
                    <w:rPr>
                      <w:rFonts w:ascii="SutonnyMJ" w:hAnsi="SutonnyMJ" w:cs="SutonnyMJ"/>
                      <w:sz w:val="26"/>
                    </w:rPr>
                    <w:t>|</w:t>
                  </w:r>
                  <w:r w:rsidRPr="009C6A63">
                    <w:rPr>
                      <w:rFonts w:ascii="SutonnyMJ" w:hAnsi="SutonnyMJ" w:cs="SutonnyMJ"/>
                      <w:sz w:val="26"/>
                    </w:rPr>
                    <w:tab/>
                  </w:r>
                </w:p>
                <w:p w:rsidR="00EA6B2E" w:rsidRPr="00E07D09" w:rsidRDefault="00EA6B2E" w:rsidP="007E741D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18" style="position:absolute;margin-left:228.7pt;margin-top:160pt;width:120.55pt;height:16.65pt;z-index:251643904" filled="f" stroked="f">
            <v:textbox style="mso-next-textbox:#_x0000_s1218" inset="0,0,0,0">
              <w:txbxContent>
                <w:p w:rsidR="00D61100" w:rsidRPr="002275E5" w:rsidRDefault="002275E5">
                  <w:pPr>
                    <w:rPr>
                      <w:rFonts w:ascii="Cambria" w:hAnsi="Cambria" w:cs="SutonnyOMJ"/>
                      <w:b/>
                      <w:i/>
                      <w:sz w:val="28"/>
                      <w:szCs w:val="28"/>
                    </w:rPr>
                  </w:pPr>
                  <w:proofErr w:type="spellStart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dviRvbv</w:t>
                  </w:r>
                  <w:proofErr w:type="spellEnd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 xml:space="preserve"> Av³vi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19" style="position:absolute;margin-left:226.35pt;margin-top:190.55pt;width:140.4pt;height:18.2pt;z-index:251644928" filled="f" stroked="f">
            <v:textbox style="mso-next-textbox:#_x0000_s1219" inset="0,0,0,0">
              <w:txbxContent>
                <w:p w:rsidR="00D61100" w:rsidRPr="002275E5" w:rsidRDefault="002275E5" w:rsidP="00D61100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19918524902000423</w:t>
                  </w:r>
                </w:p>
                <w:p w:rsidR="00D61100" w:rsidRPr="00E07D09" w:rsidRDefault="00D61100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2" style="position:absolute;margin-left:462.2pt;margin-top:217.5pt;width:76.85pt;height:22.05pt;z-index:251648000" filled="f" stroked="f">
            <v:textbox style="mso-next-textbox:#_x0000_s1222" inset="0,0,0,0">
              <w:txbxContent>
                <w:p w:rsidR="00BB615F" w:rsidRPr="00F028DC" w:rsidRDefault="00BB615F" w:rsidP="00BB615F">
                  <w:pPr>
                    <w:jc w:val="center"/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F028DC">
                    <w:rPr>
                      <w:rFonts w:ascii="SutonnyMJ" w:hAnsi="SutonnyMJ" w:cs="SutonnyMJ"/>
                      <w:b/>
                      <w:i/>
                      <w:w w:val="110"/>
                      <w:sz w:val="28"/>
                      <w:szCs w:val="28"/>
                    </w:rPr>
                    <w:t>iscyi</w:t>
                  </w:r>
                  <w:proofErr w:type="spellEnd"/>
                  <w:proofErr w:type="gramEnd"/>
                </w:p>
                <w:p w:rsidR="001B0FE8" w:rsidRPr="00E07D09" w:rsidRDefault="001B0FE8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0" style="position:absolute;margin-left:479pt;margin-top:190.05pt;width:140.4pt;height:18.2pt;z-index:251645952" filled="f" stroked="f">
            <v:textbox style="mso-next-textbox:#_x0000_s1220" inset="0,0,0,0">
              <w:txbxContent>
                <w:p w:rsidR="00D61100" w:rsidRPr="00F028DC" w:rsidRDefault="00F028DC" w:rsidP="00D61100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Avnmvb</w:t>
                  </w:r>
                  <w:proofErr w:type="spellEnd"/>
                  <w:r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Djøv</w:t>
                  </w:r>
                  <w:proofErr w:type="spellEnd"/>
                  <w:r>
                    <w:rPr>
                      <w:rFonts w:ascii="SutonnyOMJ" w:hAnsi="SutonnyOMJ" w:cs="SutonnyOMJ"/>
                      <w:sz w:val="28"/>
                      <w:szCs w:val="28"/>
                      <w:cs/>
                    </w:rPr>
                    <w:t>হ্</w:t>
                  </w:r>
                </w:p>
                <w:p w:rsidR="00D61100" w:rsidRPr="00E07D09" w:rsidRDefault="00D61100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21" style="position:absolute;margin-left:73.7pt;margin-top:221.65pt;width:140.4pt;height:18.2pt;z-index:251646976" filled="f" stroked="f">
            <v:textbox style="mso-next-textbox:#_x0000_s1221" inset="0,0,0,0">
              <w:txbxContent>
                <w:p w:rsidR="001B0FE8" w:rsidRPr="002275E5" w:rsidRDefault="002275E5" w:rsidP="001B0FE8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proofErr w:type="spellStart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Lvw`</w:t>
                  </w:r>
                  <w:proofErr w:type="gramStart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Rv</w:t>
                  </w:r>
                  <w:proofErr w:type="spellEnd"/>
                  <w:proofErr w:type="gramEnd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275E5">
                    <w:rPr>
                      <w:rFonts w:ascii="SutonnyMJ" w:hAnsi="SutonnyMJ" w:cs="SutonnyMJ"/>
                      <w:b/>
                      <w:i/>
                      <w:sz w:val="28"/>
                      <w:szCs w:val="28"/>
                    </w:rPr>
                    <w:t>Avnmvb</w:t>
                  </w:r>
                  <w:proofErr w:type="spellEnd"/>
                </w:p>
                <w:p w:rsidR="001B0FE8" w:rsidRPr="00E07D09" w:rsidRDefault="001B0FE8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03" style="position:absolute;margin-left:42.75pt;margin-top:428.55pt;width:129.35pt;height:32.95pt;z-index:251640832">
            <v:textbox style="mso-next-textbox:#_x0000_s1203" inset="0,0,0,0">
              <w:txbxContent>
                <w:p w:rsidR="00E716FA" w:rsidRPr="00011F58" w:rsidRDefault="00011F58" w:rsidP="00011F58">
                  <w:pPr>
                    <w:pStyle w:val="NoSpacing"/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w w:val="110"/>
                    </w:rPr>
                    <w:t xml:space="preserve">           </w:t>
                  </w:r>
                  <w:proofErr w:type="spellStart"/>
                  <w:proofErr w:type="gramStart"/>
                  <w:r w:rsidR="00E716FA" w:rsidRPr="00011F58"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  <w:t>iscyi</w:t>
                  </w:r>
                  <w:proofErr w:type="spellEnd"/>
                  <w:proofErr w:type="gramEnd"/>
                </w:p>
                <w:p w:rsidR="00011F58" w:rsidRDefault="00011F58" w:rsidP="00011F58">
                  <w:pPr>
                    <w:pStyle w:val="NoSpacing"/>
                    <w:rPr>
                      <w:sz w:val="24"/>
                    </w:rPr>
                  </w:pPr>
                  <w:r w:rsidRPr="00011F58">
                    <w:rPr>
                      <w:rFonts w:ascii="SutonnyMJ" w:hAnsi="SutonnyMJ" w:cs="SutonnyMJ"/>
                    </w:rPr>
                    <w:t>................................. †</w:t>
                  </w:r>
                  <w:proofErr w:type="spellStart"/>
                  <w:r w:rsidRPr="00011F58">
                    <w:rPr>
                      <w:rFonts w:ascii="SutonnyMJ" w:hAnsi="SutonnyMJ" w:cs="SutonnyMJ"/>
                    </w:rPr>
                    <w:t>Rjv</w:t>
                  </w:r>
                  <w:proofErr w:type="spellEnd"/>
                  <w:r w:rsidRPr="00011F58">
                    <w:rPr>
                      <w:rFonts w:ascii="SutonnyMJ" w:hAnsi="SutonnyMJ" w:cs="SutonnyMJ"/>
                    </w:rPr>
                    <w:t>|</w:t>
                  </w:r>
                  <w:r>
                    <w:rPr>
                      <w:rFonts w:cs="SutonnyMJ"/>
                    </w:rPr>
                    <w:tab/>
                  </w:r>
                </w:p>
                <w:p w:rsidR="00011F58" w:rsidRPr="00E07D09" w:rsidRDefault="00011F58" w:rsidP="007E741D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294F17" w:rsidRPr="00294F17">
        <w:br w:type="page"/>
      </w:r>
      <w:r w:rsidR="00334E87" w:rsidRPr="00284C65">
        <w:lastRenderedPageBreak/>
        <w:t xml:space="preserve"> </w:t>
      </w:r>
    </w:p>
    <w:p w:rsidR="001434D8" w:rsidRDefault="00D60806" w:rsidP="001434D8">
      <w:pPr>
        <w:tabs>
          <w:tab w:val="left" w:pos="2692"/>
        </w:tabs>
      </w:pPr>
      <w:r>
        <w:rPr>
          <w:b/>
          <w:noProof/>
          <w:color w:val="FF0000"/>
          <w:sz w:val="34"/>
          <w:szCs w:val="36"/>
          <w:lang w:val="en-GB"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-50800</wp:posOffset>
            </wp:positionV>
            <wp:extent cx="603885" cy="603885"/>
            <wp:effectExtent l="19050" t="0" r="5715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F9B">
        <w:rPr>
          <w:b/>
          <w:noProof/>
          <w:color w:val="FF0000"/>
          <w:sz w:val="34"/>
          <w:szCs w:val="36"/>
        </w:rPr>
        <w:pict>
          <v:rect id="_x0000_s1278" style="position:absolute;margin-left:16.5pt;margin-top:-6.55pt;width:66pt;height:63pt;z-index:251672576;mso-position-horizontal-relative:text;mso-position-vertical-relative:text" stroked="f">
            <v:fill r:id="rId6" o:title="v-1" recolor="t" rotate="t" type="frame"/>
          </v:rect>
        </w:pict>
      </w:r>
      <w:r w:rsidR="00870F9B">
        <w:rPr>
          <w:b/>
          <w:noProof/>
          <w:color w:val="FF0000"/>
          <w:sz w:val="34"/>
          <w:szCs w:val="36"/>
        </w:rPr>
        <w:pict>
          <v:rect id="_x0000_s1277" style="position:absolute;margin-left:687.5pt;margin-top:-6.55pt;width:55pt;height:63pt;z-index:251671552;mso-position-horizontal-relative:text;mso-position-vertical-relative:text" stroked="f">
            <v:fill r:id="rId5" o:title="k-1" recolor="t" rotate="t" type="frame"/>
          </v:rect>
        </w:pict>
      </w:r>
      <w:r w:rsidR="00870F9B">
        <w:rPr>
          <w:noProof/>
        </w:rPr>
        <w:pict>
          <v:group id="_x0000_s1258" style="position:absolute;margin-left:0;margin-top:-20.4pt;width:769.55pt;height:517.85pt;z-index:251656192;mso-position-horizontal-relative:text;mso-position-vertical-relative:text" coordorigin="924,1002" coordsize="15391,10357">
            <v:rect id="_x0000_s1259" style="position:absolute;left:924;top:1002;width:15391;height:10357" strokecolor="#00b050" strokeweight="3pt"/>
            <v:rect id="_x0000_s1260" style="position:absolute;left:1028;top:1110;width:15169;height:10110" strokecolor="red" strokeweight="1.5pt">
              <v:textbox style="mso-next-textbox:#_x0000_s1260">
                <w:txbxContent>
                  <w:p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sz w:val="38"/>
                        <w:szCs w:val="28"/>
                      </w:rPr>
                    </w:pPr>
                  </w:p>
                  <w:p w:rsidR="00334E87" w:rsidRPr="009C2D53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GOVERNMENT OF THE PEOPLE’S </w:t>
                    </w:r>
                    <w:smartTag w:uri="urn:schemas-microsoft-com:office:smarttags" w:element="place">
                      <w:smartTag w:uri="urn:schemas-microsoft-com:office:smarttags" w:element="PlaceTyp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REPUBLIC</w:t>
                        </w:r>
                      </w:smartTag>
                      <w:r w:rsidRPr="009C2D5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OF </w:t>
                      </w:r>
                      <w:smartTag w:uri="urn:schemas-microsoft-com:office:smarttags" w:element="PlaceNam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BANGLADESH</w:t>
                        </w:r>
                      </w:smartTag>
                    </w:smartTag>
                  </w:p>
                  <w:p w:rsidR="00334E87" w:rsidRPr="009C6A6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2"/>
                        <w:szCs w:val="28"/>
                      </w:rPr>
                    </w:pPr>
                  </w:p>
                  <w:p w:rsidR="00334E87" w:rsidRPr="009C6A63" w:rsidRDefault="009C2D53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6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DEPERTMENT OF YOUTH DEVELOPMENT</w:t>
                    </w:r>
                  </w:p>
                  <w:p w:rsidR="00D254D8" w:rsidRPr="009C2D53" w:rsidRDefault="00D254D8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SutonnyMJ" w:hAnsi="SutonnyMJ" w:cs="SutonnyMJ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1204</w:t>
                    </w: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  <w:t xml:space="preserve"> </w:t>
                    </w:r>
                    <w:r w:rsidR="009C2D53"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MINISTRY OF YOUTH &amp; SPORTS</w:t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204252</w:t>
                    </w:r>
                  </w:p>
                  <w:p w:rsidR="00334E87" w:rsidRPr="00571E02" w:rsidRDefault="00334E87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:rsidR="009C2D53" w:rsidRPr="001D7C14" w:rsidRDefault="009C2D53" w:rsidP="009C2D53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Cs w:val="28"/>
                      </w:rPr>
                    </w:pPr>
                    <w:r w:rsidRPr="001D7C14">
                      <w:rPr>
                        <w:rFonts w:ascii="Times New Roman" w:hAnsi="Times New Roman"/>
                        <w:szCs w:val="28"/>
                      </w:rPr>
                      <w:t>www.dyd.gov.bd</w:t>
                    </w:r>
                  </w:p>
                  <w:p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20"/>
                        <w:szCs w:val="28"/>
                      </w:rPr>
                    </w:pPr>
                  </w:p>
                  <w:p w:rsidR="00334E87" w:rsidRPr="00571E02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</w:pPr>
                    <w:r w:rsidRPr="00571E02"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  <w:t>CERTIFICATE</w:t>
                    </w:r>
                  </w:p>
                  <w:p w:rsidR="00334E87" w:rsidRPr="00AC5AE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56"/>
                        <w:szCs w:val="28"/>
                      </w:rPr>
                    </w:pPr>
                  </w:p>
                  <w:p w:rsidR="00334E87" w:rsidRPr="00E07D09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This is to certify that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Mr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Ms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...................................................................................................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</w:t>
                    </w:r>
                    <w:proofErr w:type="gramEnd"/>
                  </w:p>
                  <w:p w:rsidR="00334E87" w:rsidRPr="00FD7496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4"/>
                        <w:szCs w:val="28"/>
                      </w:rPr>
                    </w:pPr>
                  </w:p>
                  <w:p w:rsidR="00334E87" w:rsidRPr="00E07D09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National ID/Birth Registration No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Father’</w:t>
                    </w:r>
                    <w:r w:rsidR="00FD749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s/H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usband’s Name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</w:t>
                    </w:r>
                  </w:p>
                  <w:p w:rsidR="00334E87" w:rsidRPr="00FD7496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4"/>
                        <w:szCs w:val="28"/>
                      </w:rPr>
                    </w:pPr>
                  </w:p>
                  <w:p w:rsidR="00CF106E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Mother’s Name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has successfully completed a training course</w:t>
                    </w:r>
                  </w:p>
                  <w:p w:rsidR="00AC34C0" w:rsidRPr="00FD7496" w:rsidRDefault="00AC34C0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Cs w:val="28"/>
                      </w:rPr>
                    </w:pPr>
                  </w:p>
                  <w:p w:rsidR="00334E87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on</w:t>
                    </w:r>
                    <w:proofErr w:type="gram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………………………………</w:t>
                    </w:r>
                    <w:r w:rsidR="00AC34C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…………………….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…………held from</w:t>
                    </w:r>
                    <w:r w:rsidR="00E9372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AC34C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.................................................to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.......................................... </w:t>
                    </w:r>
                  </w:p>
                  <w:p w:rsidR="00AC34C0" w:rsidRPr="00FD7496" w:rsidRDefault="00AC34C0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Cs w:val="28"/>
                      </w:rPr>
                    </w:pPr>
                  </w:p>
                  <w:p w:rsidR="00AC34C0" w:rsidRDefault="00AC34C0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at</w:t>
                    </w:r>
                    <w:proofErr w:type="gram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Youth Training Center/District Training Center/ Information Technical Vision Society.</w:t>
                    </w:r>
                  </w:p>
                  <w:p w:rsidR="00AC34C0" w:rsidRPr="00FD7496" w:rsidRDefault="00AC34C0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Cs w:val="28"/>
                      </w:rPr>
                    </w:pPr>
                  </w:p>
                  <w:p w:rsidR="00334E87" w:rsidRDefault="00AC34C0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Training Centre and has attained</w:t>
                    </w:r>
                    <w:r w:rsidR="00235D7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……………………. Grade.</w:t>
                    </w:r>
                  </w:p>
                  <w:p w:rsidR="00AC5AE3" w:rsidRPr="00AC5AE3" w:rsidRDefault="00AC5AE3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6"/>
                        <w:szCs w:val="28"/>
                      </w:rPr>
                    </w:pPr>
                  </w:p>
                  <w:p w:rsidR="00B37CE5" w:rsidRDefault="00B37CE5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</w:rPr>
                    </w:pPr>
                  </w:p>
                  <w:p w:rsidR="00B37CE5" w:rsidRDefault="00B37CE5" w:rsidP="00E906C3">
                    <w:pPr>
                      <w:rPr>
                        <w:rFonts w:ascii="SutonnyMJ" w:hAnsi="SutonnyMJ" w:cs="SutonnyMJ"/>
                      </w:rPr>
                    </w:pPr>
                  </w:p>
                  <w:p w:rsidR="00B37CE5" w:rsidRDefault="00B37CE5" w:rsidP="00E906C3">
                    <w:pPr>
                      <w:rPr>
                        <w:rFonts w:ascii="SutonnyMJ" w:hAnsi="SutonnyMJ" w:cs="SutonnyMJ"/>
                      </w:rPr>
                    </w:pPr>
                  </w:p>
                  <w:p w:rsidR="00334E87" w:rsidRPr="00B37CE5" w:rsidRDefault="00334E87" w:rsidP="00E906C3">
                    <w:pPr>
                      <w:rPr>
                        <w:b/>
                        <w:sz w:val="26"/>
                        <w:szCs w:val="24"/>
                      </w:rPr>
                    </w:pPr>
                    <w:r w:rsidRPr="00235D70">
                      <w:t xml:space="preserve">        </w:t>
                    </w:r>
                    <w:r w:rsidRPr="00E906C3">
                      <w:rPr>
                        <w:b/>
                        <w:sz w:val="24"/>
                        <w:szCs w:val="24"/>
                      </w:rPr>
                      <w:tab/>
                    </w:r>
                    <w:r w:rsidRPr="00B37CE5">
                      <w:rPr>
                        <w:b/>
                        <w:sz w:val="26"/>
                        <w:szCs w:val="24"/>
                      </w:rPr>
                      <w:tab/>
                    </w:r>
                    <w:r w:rsidR="00235D70" w:rsidRPr="00B37CE5">
                      <w:rPr>
                        <w:b/>
                        <w:sz w:val="26"/>
                        <w:szCs w:val="24"/>
                      </w:rPr>
                      <w:t>Deputy Director</w:t>
                    </w:r>
                    <w:r w:rsidRPr="00B37CE5">
                      <w:rPr>
                        <w:b/>
                        <w:sz w:val="26"/>
                        <w:szCs w:val="24"/>
                      </w:rPr>
                      <w:tab/>
                      <w:t xml:space="preserve">                                  </w:t>
                    </w:r>
                    <w:r w:rsidR="00493DFE" w:rsidRPr="00B37CE5">
                      <w:rPr>
                        <w:b/>
                        <w:sz w:val="26"/>
                        <w:szCs w:val="24"/>
                      </w:rPr>
                      <w:t xml:space="preserve">          </w:t>
                    </w:r>
                    <w:r w:rsidR="00B37CE5">
                      <w:rPr>
                        <w:b/>
                        <w:sz w:val="26"/>
                        <w:szCs w:val="24"/>
                      </w:rPr>
                      <w:t xml:space="preserve">   </w:t>
                    </w:r>
                    <w:r w:rsidR="00AC5AE3">
                      <w:rPr>
                        <w:b/>
                        <w:sz w:val="26"/>
                        <w:szCs w:val="24"/>
                      </w:rPr>
                      <w:t xml:space="preserve">             </w:t>
                    </w:r>
                    <w:r w:rsidR="00B37CE5">
                      <w:rPr>
                        <w:b/>
                        <w:sz w:val="26"/>
                        <w:szCs w:val="24"/>
                      </w:rPr>
                      <w:t xml:space="preserve">  </w:t>
                    </w:r>
                    <w:r w:rsidR="00235D70" w:rsidRPr="00B37CE5">
                      <w:rPr>
                        <w:b/>
                        <w:sz w:val="26"/>
                        <w:szCs w:val="24"/>
                      </w:rPr>
                      <w:t>Chairman</w:t>
                    </w:r>
                    <w:r w:rsidR="00E906C3" w:rsidRPr="00B37CE5">
                      <w:rPr>
                        <w:b/>
                        <w:sz w:val="26"/>
                        <w:szCs w:val="24"/>
                      </w:rPr>
                      <w:tab/>
                    </w:r>
                    <w:r w:rsidR="00E906C3" w:rsidRPr="00B37CE5">
                      <w:rPr>
                        <w:b/>
                        <w:sz w:val="26"/>
                        <w:szCs w:val="24"/>
                      </w:rPr>
                      <w:tab/>
                    </w:r>
                    <w:r w:rsidR="00E906C3" w:rsidRPr="00B37CE5">
                      <w:rPr>
                        <w:b/>
                        <w:sz w:val="26"/>
                        <w:szCs w:val="24"/>
                      </w:rPr>
                      <w:tab/>
                    </w:r>
                    <w:r w:rsidR="00E906C3" w:rsidRPr="00B37CE5">
                      <w:rPr>
                        <w:b/>
                        <w:sz w:val="26"/>
                        <w:szCs w:val="24"/>
                      </w:rPr>
                      <w:tab/>
                      <w:t xml:space="preserve">   </w:t>
                    </w:r>
                    <w:r w:rsidR="00AC5AE3">
                      <w:rPr>
                        <w:b/>
                        <w:sz w:val="26"/>
                        <w:szCs w:val="24"/>
                      </w:rPr>
                      <w:t xml:space="preserve">      </w:t>
                    </w:r>
                    <w:r w:rsidR="00E906C3" w:rsidRPr="00B37CE5">
                      <w:rPr>
                        <w:b/>
                        <w:sz w:val="26"/>
                        <w:szCs w:val="24"/>
                      </w:rPr>
                      <w:t xml:space="preserve">   </w:t>
                    </w:r>
                    <w:r w:rsidR="00235D70" w:rsidRPr="00B37CE5">
                      <w:rPr>
                        <w:b/>
                        <w:sz w:val="26"/>
                        <w:szCs w:val="24"/>
                      </w:rPr>
                      <w:t>Director General</w:t>
                    </w:r>
                  </w:p>
                  <w:p w:rsidR="00334E87" w:rsidRPr="00E906C3" w:rsidRDefault="00FD7496" w:rsidP="00334E87">
                    <w:pPr>
                      <w:pStyle w:val="NoSpacing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</w:rPr>
                      <w:t xml:space="preserve">       </w:t>
                    </w:r>
                    <w:r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Depa</w:t>
                    </w:r>
                    <w:r w:rsidR="00235D70"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rtment of Youth Development</w:t>
                    </w:r>
                    <w:r w:rsidR="00334E87"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ab/>
                    </w:r>
                    <w:r w:rsidR="00493DFE"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</w:t>
                    </w:r>
                    <w:r w:rsid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              </w:t>
                    </w:r>
                    <w:r w:rsidR="00B37CE5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  </w:t>
                    </w:r>
                    <w:r w:rsid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235D70"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Information Technical Vision Society</w:t>
                    </w:r>
                    <w:r w:rsidR="00B37CE5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ab/>
                    </w:r>
                    <w:r w:rsidR="00B37CE5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ab/>
                    </w:r>
                    <w:r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Depa</w:t>
                    </w:r>
                    <w:r w:rsidR="00235D70" w:rsidRPr="00E906C3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rtment of Youth Development</w:t>
                    </w:r>
                  </w:p>
                  <w:p w:rsidR="00334E87" w:rsidRPr="00B471E7" w:rsidRDefault="00334E87" w:rsidP="00334E87">
                    <w:pPr>
                      <w:pStyle w:val="NoSpacing"/>
                      <w:rPr>
                        <w:rFonts w:ascii="SutonnyMJ" w:hAnsi="SutonnyMJ" w:cs="SutonnyMJ"/>
                        <w:b/>
                        <w:sz w:val="14"/>
                      </w:rPr>
                    </w:pPr>
                  </w:p>
                  <w:p w:rsidR="00334E87" w:rsidRPr="00B471E7" w:rsidRDefault="00334E87" w:rsidP="00334E87">
                    <w:pPr>
                      <w:rPr>
                        <w:rFonts w:ascii="SutonnyMJ" w:hAnsi="SutonnyMJ" w:cs="SutonnyMJ"/>
                        <w:b/>
                        <w:sz w:val="26"/>
                      </w:rPr>
                    </w:pP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      </w:t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  <w:t xml:space="preserve"> </w:t>
                    </w:r>
                    <w:r w:rsidRPr="00B471E7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="00493DFE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  </w:t>
                    </w:r>
                    <w:r w:rsidR="00E906C3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 </w:t>
                    </w:r>
                    <w:r w:rsidR="00B37CE5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    </w:t>
                    </w:r>
                    <w:r w:rsidR="00E906C3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</w:t>
                    </w:r>
                    <w:r w:rsidR="00235D70">
                      <w:rPr>
                        <w:rFonts w:ascii="Times New Roman" w:hAnsi="Times New Roman"/>
                        <w:b/>
                        <w:sz w:val="26"/>
                      </w:rPr>
                      <w:t>Dhaka</w:t>
                    </w:r>
                    <w:r w:rsidR="00B37CE5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="00B37CE5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="00B37CE5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</w:r>
                    <w:r w:rsidR="00B37CE5">
                      <w:rPr>
                        <w:rFonts w:ascii="SutonnyMJ" w:hAnsi="SutonnyMJ" w:cs="SutonnyMJ"/>
                        <w:b/>
                        <w:sz w:val="26"/>
                      </w:rPr>
                      <w:tab/>
                      <w:t xml:space="preserve">              </w:t>
                    </w:r>
                    <w:r w:rsidR="00493DFE">
                      <w:rPr>
                        <w:rFonts w:ascii="SutonnyMJ" w:hAnsi="SutonnyMJ" w:cs="SutonnyMJ"/>
                        <w:b/>
                        <w:sz w:val="26"/>
                      </w:rPr>
                      <w:t xml:space="preserve">  </w:t>
                    </w:r>
                    <w:proofErr w:type="spellStart"/>
                    <w:smartTag w:uri="urn:schemas-microsoft-com:office:smarttags" w:element="place">
                      <w:r w:rsidR="00493DFE">
                        <w:rPr>
                          <w:rFonts w:ascii="Times New Roman" w:hAnsi="Times New Roman"/>
                          <w:b/>
                          <w:sz w:val="26"/>
                        </w:rPr>
                        <w:t>Dhaka</w:t>
                      </w:r>
                    </w:smartTag>
                    <w:proofErr w:type="spellEnd"/>
                  </w:p>
                </w:txbxContent>
              </v:textbox>
            </v:rect>
          </v:group>
        </w:pict>
      </w:r>
      <w:r w:rsidR="001434D8">
        <w:tab/>
      </w:r>
    </w:p>
    <w:p w:rsidR="007B6AE2" w:rsidRPr="00284C65" w:rsidRDefault="00870F9B" w:rsidP="001434D8">
      <w:pPr>
        <w:tabs>
          <w:tab w:val="left" w:pos="2692"/>
        </w:tabs>
      </w:pPr>
      <w:r>
        <w:rPr>
          <w:b/>
          <w:noProof/>
          <w:color w:val="FF0000"/>
          <w:sz w:val="34"/>
          <w:szCs w:val="36"/>
        </w:rPr>
        <w:pict>
          <v:rect id="_x0000_s1262" style="position:absolute;margin-left:192.5pt;margin-top:157.9pt;width:120.55pt;height:16.65pt;z-index:251658240" filled="f" stroked="f">
            <v:textbox style="mso-next-textbox:#_x0000_s1262" inset="0,0,0,0">
              <w:txbxContent>
                <w:p w:rsidR="00334E87" w:rsidRPr="00CF106E" w:rsidRDefault="00CF106E" w:rsidP="00334E87">
                  <w:pPr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Md.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Samsul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Kabir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290" style="position:absolute;margin-left:308pt;margin-top:157.9pt;width:148.5pt;height:171pt;z-index:251673600" filled="f" stroked="f">
            <v:fill recolor="t" rotate="t"/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76" style="position:absolute;margin-left:16.5pt;margin-top:328.05pt;width:726pt;height:63pt;z-index:251670528" stroked="f">
            <v:fill r:id="rId8" o:title="sig b-1" recolor="t" rotate="t" type="frame"/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70" style="position:absolute;margin-left:34.05pt;margin-top:431.3pt;width:216.45pt;height:36pt;z-index:251665408" filled="f" stroked="f">
            <v:textbox style="mso-next-textbox:#_x0000_s1270" inset="0,0,0,0">
              <w:txbxContent>
                <w:p w:rsidR="00334E87" w:rsidRPr="00493DFE" w:rsidRDefault="00334E87" w:rsidP="00334E87">
                  <w:pPr>
                    <w:pStyle w:val="NoSpacing"/>
                    <w:ind w:firstLine="720"/>
                    <w:rPr>
                      <w:rFonts w:ascii="Times New Roman" w:hAnsi="Times New Roman"/>
                      <w:b/>
                      <w:w w:val="110"/>
                      <w:sz w:val="26"/>
                      <w:szCs w:val="24"/>
                    </w:rPr>
                  </w:pPr>
                  <w:r w:rsidRPr="00493DFE">
                    <w:rPr>
                      <w:rFonts w:ascii="SutonnyMJ" w:hAnsi="SutonnyMJ" w:cs="SutonnyMJ"/>
                      <w:w w:val="110"/>
                      <w:sz w:val="26"/>
                      <w:szCs w:val="24"/>
                    </w:rPr>
                    <w:t xml:space="preserve">    </w:t>
                  </w:r>
                  <w:proofErr w:type="spellStart"/>
                  <w:r w:rsidR="00235D70" w:rsidRPr="00493DFE">
                    <w:rPr>
                      <w:rFonts w:ascii="Times New Roman" w:hAnsi="Times New Roman"/>
                      <w:b/>
                      <w:w w:val="110"/>
                      <w:sz w:val="26"/>
                      <w:szCs w:val="24"/>
                    </w:rPr>
                    <w:t>Rangpur</w:t>
                  </w:r>
                  <w:proofErr w:type="spellEnd"/>
                </w:p>
                <w:p w:rsidR="00334E87" w:rsidRPr="00493DFE" w:rsidRDefault="00493DFE" w:rsidP="00334E87">
                  <w:pPr>
                    <w:pStyle w:val="NoSpacing"/>
                    <w:rPr>
                      <w:rFonts w:ascii="SutonnyMJ" w:hAnsi="SutonnyMJ" w:cs="SutonnyMJ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4"/>
                    </w:rPr>
                    <w:t>.............</w:t>
                  </w:r>
                  <w:r w:rsidR="00334E87" w:rsidRPr="00493DFE">
                    <w:rPr>
                      <w:rFonts w:ascii="Times New Roman" w:hAnsi="Times New Roman"/>
                      <w:b/>
                      <w:sz w:val="26"/>
                      <w:szCs w:val="24"/>
                    </w:rPr>
                    <w:t xml:space="preserve">..................................... </w:t>
                  </w:r>
                  <w:r w:rsidR="00235D70" w:rsidRPr="00493DFE">
                    <w:rPr>
                      <w:rFonts w:ascii="Times New Roman" w:hAnsi="Times New Roman"/>
                      <w:b/>
                      <w:sz w:val="26"/>
                      <w:szCs w:val="24"/>
                    </w:rPr>
                    <w:t>District</w:t>
                  </w:r>
                  <w:r w:rsidR="00334E87" w:rsidRPr="00493DFE">
                    <w:rPr>
                      <w:rFonts w:ascii="SutonnyMJ" w:hAnsi="SutonnyMJ" w:cs="SutonnyMJ"/>
                      <w:sz w:val="26"/>
                      <w:szCs w:val="24"/>
                    </w:rPr>
                    <w:tab/>
                  </w:r>
                </w:p>
                <w:p w:rsidR="00334E87" w:rsidRPr="00493DFE" w:rsidRDefault="00334E87" w:rsidP="00334E87">
                  <w:pPr>
                    <w:jc w:val="center"/>
                    <w:rPr>
                      <w:i/>
                      <w:sz w:val="26"/>
                      <w:szCs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72" style="position:absolute;margin-left:599.5pt;margin-top:67.9pt;width:129.35pt;height:15.55pt;z-index:251667456" filled="f" stroked="f">
            <v:textbox style="mso-next-textbox:#_x0000_s1272" inset="0,0,0,0">
              <w:txbxContent>
                <w:p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>
                    <w:rPr>
                      <w:rFonts w:ascii="Times New Roman" w:hAnsi="Times New Roman"/>
                    </w:rPr>
                    <w:t>Reg. No</w:t>
                  </w:r>
                  <w:proofErr w:type="gramStart"/>
                  <w:r>
                    <w:rPr>
                      <w:rFonts w:ascii="Times New Roman" w:hAnsi="Times New Roman"/>
                    </w:rPr>
                    <w:t xml:space="preserve">- </w:t>
                  </w:r>
                  <w:r w:rsidR="00334E87" w:rsidRPr="00744F9A">
                    <w:rPr>
                      <w:rFonts w:ascii="SutonnyMJ" w:hAnsi="SutonnyMJ" w:cs="SutonnyMJ"/>
                    </w:rPr>
                    <w:t>..............................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  <w:proofErr w:type="gramEnd"/>
                </w:p>
                <w:p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71" style="position:absolute;margin-left:33pt;margin-top:67.9pt;width:111.2pt;height:15.55pt;z-index:251666432" filled="f" stroked="f">
            <v:textbox style="mso-next-textbox:#_x0000_s1271" inset="0,0,0,0">
              <w:txbxContent>
                <w:p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>
                    <w:rPr>
                      <w:rFonts w:ascii="Times New Roman" w:hAnsi="Times New Roman"/>
                    </w:rPr>
                    <w:t>Roll No</w:t>
                  </w:r>
                  <w:r w:rsidR="00334E87" w:rsidRPr="00744F9A">
                    <w:rPr>
                      <w:rFonts w:ascii="SutonnyMJ" w:hAnsi="SutonnyMJ" w:cs="SutonnyMJ"/>
                    </w:rPr>
                    <w:t>.</w:t>
                  </w:r>
                  <w:r w:rsidR="00E84150">
                    <w:rPr>
                      <w:rFonts w:ascii="SutonnyMJ" w:hAnsi="SutonnyMJ" w:cs="SutonnyMJ"/>
                    </w:rPr>
                    <w:t>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</w:p>
                <w:p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5" style="position:absolute;margin-left:149.1pt;margin-top:220.7pt;width:172.3pt;height:18.2pt;z-index:251661312" filled="f" stroked="f">
            <v:textbox style="mso-next-textbox:#_x0000_s1265" inset="0,0,0,0">
              <w:txbxContent>
                <w:p w:rsidR="00334E87" w:rsidRPr="00CF106E" w:rsidRDefault="00CF106E" w:rsidP="00CF106E">
                  <w:pPr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Most.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Samsunnaher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 Begum</w:t>
                  </w:r>
                </w:p>
                <w:p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9" style="position:absolute;margin-left:605.95pt;margin-top:246.5pt;width:112.1pt;height:18.2pt;z-index:251664384" filled="f" stroked="f">
            <v:textbox style="mso-next-textbox:#_x0000_s1269" inset="0,0,0,0">
              <w:txbxContent>
                <w:p w:rsidR="00334E87" w:rsidRPr="00AC34C0" w:rsidRDefault="00AC34C0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30 September</w:t>
                  </w:r>
                  <w:r w:rsidR="00334E87" w:rsidRPr="00AC34C0"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 2017</w:t>
                  </w:r>
                </w:p>
                <w:p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8" style="position:absolute;margin-left:434.65pt;margin-top:246.8pt;width:89pt;height:18.2pt;z-index:251663360" filled="f" stroked="f">
            <v:textbox style="mso-next-textbox:#_x0000_s1268" inset="0,0,0,0">
              <w:txbxContent>
                <w:p w:rsidR="00334E87" w:rsidRPr="00AC34C0" w:rsidRDefault="00AC34C0" w:rsidP="00334E87">
                  <w:pPr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01 April 2017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7" style="position:absolute;margin-left:57.7pt;margin-top:247.95pt;width:140.4pt;height:18.2pt;z-index:251662336" filled="f" stroked="f">
            <v:textbox style="mso-next-textbox:#_x0000_s1267" inset="0,0,0,0">
              <w:txbxContent>
                <w:p w:rsidR="00334E87" w:rsidRPr="00AC34C0" w:rsidRDefault="00AC34C0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Basic Computer</w:t>
                  </w:r>
                </w:p>
                <w:p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3" style="position:absolute;margin-left:232.7pt;margin-top:189.05pt;width:140.4pt;height:18.2pt;z-index:251659264" filled="f" stroked="f">
            <v:textbox style="mso-next-textbox:#_x0000_s1263" inset="0,0,0,0">
              <w:txbxContent>
                <w:p w:rsidR="00334E87" w:rsidRPr="00CF106E" w:rsidRDefault="00334E87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 w:rsidRPr="00CF106E"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19925213929000155</w:t>
                  </w:r>
                </w:p>
                <w:p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64" style="position:absolute;margin-left:562.25pt;margin-top:188.35pt;width:140.4pt;height:18.2pt;z-index:251660288" filled="f" stroked="f">
            <v:textbox inset="0,0,0,0">
              <w:txbxContent>
                <w:p w:rsidR="00334E87" w:rsidRPr="00CF106E" w:rsidRDefault="00CF106E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Md.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>Majar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w w:val="110"/>
                      <w:sz w:val="26"/>
                      <w:szCs w:val="24"/>
                    </w:rPr>
                    <w:t xml:space="preserve"> Ali</w:t>
                  </w:r>
                </w:p>
                <w:p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>
          <v:rect id="_x0000_s1254" style="position:absolute;margin-left:42.75pt;margin-top:428.55pt;width:129.35pt;height:32.95pt;z-index:251655168">
            <v:textbox style="mso-next-textbox:#_x0000_s1254" inset="0,0,0,0">
              <w:txbxContent>
                <w:p w:rsidR="00334E87" w:rsidRPr="00011F58" w:rsidRDefault="00334E87" w:rsidP="00334E87">
                  <w:pPr>
                    <w:pStyle w:val="NoSpacing"/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w w:val="110"/>
                    </w:rPr>
                    <w:t xml:space="preserve">           </w:t>
                  </w:r>
                  <w:proofErr w:type="spellStart"/>
                  <w:proofErr w:type="gramStart"/>
                  <w:r w:rsidRPr="00011F58"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  <w:t>iscyi</w:t>
                  </w:r>
                  <w:proofErr w:type="spellEnd"/>
                  <w:proofErr w:type="gramEnd"/>
                </w:p>
                <w:p w:rsidR="00334E87" w:rsidRDefault="00334E87" w:rsidP="00334E87">
                  <w:pPr>
                    <w:pStyle w:val="NoSpacing"/>
                    <w:rPr>
                      <w:sz w:val="24"/>
                    </w:rPr>
                  </w:pPr>
                  <w:r w:rsidRPr="00011F58">
                    <w:rPr>
                      <w:rFonts w:ascii="SutonnyMJ" w:hAnsi="SutonnyMJ" w:cs="SutonnyMJ"/>
                    </w:rPr>
                    <w:t>................................. †</w:t>
                  </w:r>
                  <w:proofErr w:type="spellStart"/>
                  <w:r w:rsidRPr="00011F58">
                    <w:rPr>
                      <w:rFonts w:ascii="SutonnyMJ" w:hAnsi="SutonnyMJ" w:cs="SutonnyMJ"/>
                    </w:rPr>
                    <w:t>Rjv</w:t>
                  </w:r>
                  <w:proofErr w:type="spellEnd"/>
                  <w:r w:rsidRPr="00011F58">
                    <w:rPr>
                      <w:rFonts w:ascii="SutonnyMJ" w:hAnsi="SutonnyMJ" w:cs="SutonnyMJ"/>
                    </w:rPr>
                    <w:t>|</w:t>
                  </w:r>
                  <w:r>
                    <w:rPr>
                      <w:rFonts w:cs="SutonnyMJ"/>
                    </w:rPr>
                    <w:tab/>
                  </w:r>
                </w:p>
                <w:p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</w:p>
    <w:sectPr w:rsidR="007B6AE2" w:rsidRPr="00284C65" w:rsidSect="00184806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GangaSagar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7C0A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DC41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749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86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F83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F83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9C9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1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08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ECE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1E561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2"/>
    <w:multiLevelType w:val="hybridMultilevel"/>
    <w:tmpl w:val="BE2AF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3"/>
    <w:multiLevelType w:val="hybridMultilevel"/>
    <w:tmpl w:val="36EC8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2A27"/>
    <w:rsid w:val="000045A7"/>
    <w:rsid w:val="00004A52"/>
    <w:rsid w:val="00011F58"/>
    <w:rsid w:val="00015624"/>
    <w:rsid w:val="0001790A"/>
    <w:rsid w:val="000231A8"/>
    <w:rsid w:val="0003212F"/>
    <w:rsid w:val="00033653"/>
    <w:rsid w:val="0003547A"/>
    <w:rsid w:val="000372BB"/>
    <w:rsid w:val="00043D17"/>
    <w:rsid w:val="0005277F"/>
    <w:rsid w:val="00052B86"/>
    <w:rsid w:val="00077955"/>
    <w:rsid w:val="000825CA"/>
    <w:rsid w:val="00085047"/>
    <w:rsid w:val="00091157"/>
    <w:rsid w:val="000A37BF"/>
    <w:rsid w:val="000B14DD"/>
    <w:rsid w:val="000B1D1F"/>
    <w:rsid w:val="000B301C"/>
    <w:rsid w:val="000B4B64"/>
    <w:rsid w:val="000B4E9F"/>
    <w:rsid w:val="000B644B"/>
    <w:rsid w:val="000C2022"/>
    <w:rsid w:val="000C44CD"/>
    <w:rsid w:val="000D0D4C"/>
    <w:rsid w:val="000D614C"/>
    <w:rsid w:val="000E1C75"/>
    <w:rsid w:val="000E48E6"/>
    <w:rsid w:val="000E6739"/>
    <w:rsid w:val="000F26D9"/>
    <w:rsid w:val="000F2FE9"/>
    <w:rsid w:val="00103B8B"/>
    <w:rsid w:val="0010566D"/>
    <w:rsid w:val="001126E0"/>
    <w:rsid w:val="00120534"/>
    <w:rsid w:val="0012565C"/>
    <w:rsid w:val="00131CE7"/>
    <w:rsid w:val="001434D8"/>
    <w:rsid w:val="00143E44"/>
    <w:rsid w:val="00152D37"/>
    <w:rsid w:val="001557C7"/>
    <w:rsid w:val="00166991"/>
    <w:rsid w:val="00166F2B"/>
    <w:rsid w:val="00172A27"/>
    <w:rsid w:val="0018037B"/>
    <w:rsid w:val="00184806"/>
    <w:rsid w:val="001852CB"/>
    <w:rsid w:val="00186F51"/>
    <w:rsid w:val="0019054E"/>
    <w:rsid w:val="001B0FE8"/>
    <w:rsid w:val="001B5A5A"/>
    <w:rsid w:val="001C2DA2"/>
    <w:rsid w:val="001D7C14"/>
    <w:rsid w:val="001E5E28"/>
    <w:rsid w:val="001E6C92"/>
    <w:rsid w:val="001F0489"/>
    <w:rsid w:val="001F4864"/>
    <w:rsid w:val="001F68A6"/>
    <w:rsid w:val="0020134A"/>
    <w:rsid w:val="0020387A"/>
    <w:rsid w:val="00205381"/>
    <w:rsid w:val="002060EF"/>
    <w:rsid w:val="002100BE"/>
    <w:rsid w:val="0021221B"/>
    <w:rsid w:val="002214EA"/>
    <w:rsid w:val="00221D18"/>
    <w:rsid w:val="00221DA8"/>
    <w:rsid w:val="00222158"/>
    <w:rsid w:val="002239EB"/>
    <w:rsid w:val="002275E5"/>
    <w:rsid w:val="00227BA7"/>
    <w:rsid w:val="00231759"/>
    <w:rsid w:val="00231EA8"/>
    <w:rsid w:val="00235D70"/>
    <w:rsid w:val="00236160"/>
    <w:rsid w:val="00237D94"/>
    <w:rsid w:val="0025525F"/>
    <w:rsid w:val="00266426"/>
    <w:rsid w:val="0027236A"/>
    <w:rsid w:val="00273F31"/>
    <w:rsid w:val="00284C65"/>
    <w:rsid w:val="00287493"/>
    <w:rsid w:val="00290A08"/>
    <w:rsid w:val="00290D4A"/>
    <w:rsid w:val="002939DF"/>
    <w:rsid w:val="00294F17"/>
    <w:rsid w:val="002A13A8"/>
    <w:rsid w:val="002B015A"/>
    <w:rsid w:val="002B0DDD"/>
    <w:rsid w:val="002B2EAC"/>
    <w:rsid w:val="002C05BC"/>
    <w:rsid w:val="002C09C0"/>
    <w:rsid w:val="002C1950"/>
    <w:rsid w:val="002C4951"/>
    <w:rsid w:val="002C7C38"/>
    <w:rsid w:val="002D3EE5"/>
    <w:rsid w:val="002D41F4"/>
    <w:rsid w:val="002D4C20"/>
    <w:rsid w:val="002D5B8E"/>
    <w:rsid w:val="002E3082"/>
    <w:rsid w:val="002E45DA"/>
    <w:rsid w:val="002E6205"/>
    <w:rsid w:val="002F3AEF"/>
    <w:rsid w:val="002F741E"/>
    <w:rsid w:val="002F7A6A"/>
    <w:rsid w:val="00300718"/>
    <w:rsid w:val="00307CCC"/>
    <w:rsid w:val="003119AB"/>
    <w:rsid w:val="00324972"/>
    <w:rsid w:val="0032649D"/>
    <w:rsid w:val="0033478F"/>
    <w:rsid w:val="00334E87"/>
    <w:rsid w:val="00337F88"/>
    <w:rsid w:val="00340E83"/>
    <w:rsid w:val="0034719B"/>
    <w:rsid w:val="00347951"/>
    <w:rsid w:val="00357402"/>
    <w:rsid w:val="003607C4"/>
    <w:rsid w:val="00360B80"/>
    <w:rsid w:val="00367780"/>
    <w:rsid w:val="00372F29"/>
    <w:rsid w:val="003740F7"/>
    <w:rsid w:val="00376D49"/>
    <w:rsid w:val="0039138D"/>
    <w:rsid w:val="00394ABC"/>
    <w:rsid w:val="00394AE2"/>
    <w:rsid w:val="003A3F48"/>
    <w:rsid w:val="003A7B7F"/>
    <w:rsid w:val="003B0241"/>
    <w:rsid w:val="003B40A6"/>
    <w:rsid w:val="003E1E38"/>
    <w:rsid w:val="003E42FE"/>
    <w:rsid w:val="003E7C09"/>
    <w:rsid w:val="003F3707"/>
    <w:rsid w:val="00404E42"/>
    <w:rsid w:val="00405541"/>
    <w:rsid w:val="0041239C"/>
    <w:rsid w:val="00421464"/>
    <w:rsid w:val="00431582"/>
    <w:rsid w:val="004320A1"/>
    <w:rsid w:val="004339C9"/>
    <w:rsid w:val="00433C90"/>
    <w:rsid w:val="00437A5C"/>
    <w:rsid w:val="0044232D"/>
    <w:rsid w:val="00444BFF"/>
    <w:rsid w:val="004462C9"/>
    <w:rsid w:val="00461C45"/>
    <w:rsid w:val="00462453"/>
    <w:rsid w:val="00463D04"/>
    <w:rsid w:val="00465055"/>
    <w:rsid w:val="00474C3A"/>
    <w:rsid w:val="0047650E"/>
    <w:rsid w:val="00476A8F"/>
    <w:rsid w:val="00476BB2"/>
    <w:rsid w:val="00493DFE"/>
    <w:rsid w:val="00495D15"/>
    <w:rsid w:val="004A1D40"/>
    <w:rsid w:val="004A22A6"/>
    <w:rsid w:val="004A3582"/>
    <w:rsid w:val="004A450A"/>
    <w:rsid w:val="004A7711"/>
    <w:rsid w:val="004A781F"/>
    <w:rsid w:val="004B26C3"/>
    <w:rsid w:val="004B2D84"/>
    <w:rsid w:val="004B4E3B"/>
    <w:rsid w:val="004B7EC0"/>
    <w:rsid w:val="004C1D02"/>
    <w:rsid w:val="004C35CA"/>
    <w:rsid w:val="004C4C40"/>
    <w:rsid w:val="004D2E7E"/>
    <w:rsid w:val="004D6E25"/>
    <w:rsid w:val="004E0653"/>
    <w:rsid w:val="004E1250"/>
    <w:rsid w:val="004E32AC"/>
    <w:rsid w:val="004E3FF5"/>
    <w:rsid w:val="004E4E63"/>
    <w:rsid w:val="004F35A0"/>
    <w:rsid w:val="00503E56"/>
    <w:rsid w:val="0051071E"/>
    <w:rsid w:val="00510C02"/>
    <w:rsid w:val="00513A55"/>
    <w:rsid w:val="00515208"/>
    <w:rsid w:val="00515A90"/>
    <w:rsid w:val="005323B2"/>
    <w:rsid w:val="00534744"/>
    <w:rsid w:val="0054174F"/>
    <w:rsid w:val="005517C2"/>
    <w:rsid w:val="005548EF"/>
    <w:rsid w:val="0056238E"/>
    <w:rsid w:val="00562E00"/>
    <w:rsid w:val="005631DC"/>
    <w:rsid w:val="005644B4"/>
    <w:rsid w:val="00567161"/>
    <w:rsid w:val="00571952"/>
    <w:rsid w:val="00571E02"/>
    <w:rsid w:val="00572F34"/>
    <w:rsid w:val="00573AF1"/>
    <w:rsid w:val="005746BC"/>
    <w:rsid w:val="00582657"/>
    <w:rsid w:val="00592B04"/>
    <w:rsid w:val="00596C52"/>
    <w:rsid w:val="005A10FC"/>
    <w:rsid w:val="005A2CF0"/>
    <w:rsid w:val="005B06D4"/>
    <w:rsid w:val="005C18C3"/>
    <w:rsid w:val="005C2168"/>
    <w:rsid w:val="005C395D"/>
    <w:rsid w:val="005D424B"/>
    <w:rsid w:val="005D641B"/>
    <w:rsid w:val="005E10DE"/>
    <w:rsid w:val="005E72DE"/>
    <w:rsid w:val="00605A73"/>
    <w:rsid w:val="00612223"/>
    <w:rsid w:val="00616748"/>
    <w:rsid w:val="00620678"/>
    <w:rsid w:val="00621DD6"/>
    <w:rsid w:val="006238AF"/>
    <w:rsid w:val="00624F05"/>
    <w:rsid w:val="00625283"/>
    <w:rsid w:val="0062664C"/>
    <w:rsid w:val="006273CA"/>
    <w:rsid w:val="006325E0"/>
    <w:rsid w:val="00633B6D"/>
    <w:rsid w:val="00636E85"/>
    <w:rsid w:val="00642DE6"/>
    <w:rsid w:val="00652FA6"/>
    <w:rsid w:val="0065603B"/>
    <w:rsid w:val="00657FA2"/>
    <w:rsid w:val="00660233"/>
    <w:rsid w:val="00664CF3"/>
    <w:rsid w:val="00667DD5"/>
    <w:rsid w:val="006735E4"/>
    <w:rsid w:val="0067531E"/>
    <w:rsid w:val="006760BA"/>
    <w:rsid w:val="00677A38"/>
    <w:rsid w:val="00690E44"/>
    <w:rsid w:val="00691317"/>
    <w:rsid w:val="00694E93"/>
    <w:rsid w:val="00697A33"/>
    <w:rsid w:val="006A2777"/>
    <w:rsid w:val="006A3752"/>
    <w:rsid w:val="006A3FE5"/>
    <w:rsid w:val="006A6DA3"/>
    <w:rsid w:val="006B39CF"/>
    <w:rsid w:val="006B4E30"/>
    <w:rsid w:val="006B5714"/>
    <w:rsid w:val="006C69F2"/>
    <w:rsid w:val="006C772F"/>
    <w:rsid w:val="006D0071"/>
    <w:rsid w:val="006D5299"/>
    <w:rsid w:val="006D5AAA"/>
    <w:rsid w:val="006D6EC2"/>
    <w:rsid w:val="006E2FF9"/>
    <w:rsid w:val="006E3A94"/>
    <w:rsid w:val="006E52D4"/>
    <w:rsid w:val="006E700D"/>
    <w:rsid w:val="006F41B9"/>
    <w:rsid w:val="006F5046"/>
    <w:rsid w:val="007114A6"/>
    <w:rsid w:val="00723698"/>
    <w:rsid w:val="0072726B"/>
    <w:rsid w:val="00733AA1"/>
    <w:rsid w:val="00740B2A"/>
    <w:rsid w:val="00740F17"/>
    <w:rsid w:val="00744F9A"/>
    <w:rsid w:val="007454D2"/>
    <w:rsid w:val="00752076"/>
    <w:rsid w:val="00756A6C"/>
    <w:rsid w:val="00764795"/>
    <w:rsid w:val="007672B4"/>
    <w:rsid w:val="00772E86"/>
    <w:rsid w:val="00775163"/>
    <w:rsid w:val="007752ED"/>
    <w:rsid w:val="0078371A"/>
    <w:rsid w:val="00785AB8"/>
    <w:rsid w:val="00785AD6"/>
    <w:rsid w:val="00793BEA"/>
    <w:rsid w:val="007A0E1F"/>
    <w:rsid w:val="007A1F77"/>
    <w:rsid w:val="007A7AE2"/>
    <w:rsid w:val="007B12F4"/>
    <w:rsid w:val="007B649E"/>
    <w:rsid w:val="007B6AE2"/>
    <w:rsid w:val="007C2439"/>
    <w:rsid w:val="007C55AE"/>
    <w:rsid w:val="007D01AF"/>
    <w:rsid w:val="007D204B"/>
    <w:rsid w:val="007D706D"/>
    <w:rsid w:val="007E741D"/>
    <w:rsid w:val="007F0F97"/>
    <w:rsid w:val="007F32F0"/>
    <w:rsid w:val="00800407"/>
    <w:rsid w:val="00802A81"/>
    <w:rsid w:val="00805385"/>
    <w:rsid w:val="00816265"/>
    <w:rsid w:val="0081701C"/>
    <w:rsid w:val="008255AB"/>
    <w:rsid w:val="00831410"/>
    <w:rsid w:val="008317F3"/>
    <w:rsid w:val="00833FE3"/>
    <w:rsid w:val="00834A4A"/>
    <w:rsid w:val="00836024"/>
    <w:rsid w:val="00840D4F"/>
    <w:rsid w:val="00842A44"/>
    <w:rsid w:val="0084390B"/>
    <w:rsid w:val="008463FE"/>
    <w:rsid w:val="008474A6"/>
    <w:rsid w:val="0085292B"/>
    <w:rsid w:val="00852E95"/>
    <w:rsid w:val="00854199"/>
    <w:rsid w:val="00862EC4"/>
    <w:rsid w:val="00864453"/>
    <w:rsid w:val="008703C9"/>
    <w:rsid w:val="00870F9B"/>
    <w:rsid w:val="008745C4"/>
    <w:rsid w:val="00881DAB"/>
    <w:rsid w:val="008930BB"/>
    <w:rsid w:val="008A2854"/>
    <w:rsid w:val="008A56C1"/>
    <w:rsid w:val="008C59F8"/>
    <w:rsid w:val="008D1008"/>
    <w:rsid w:val="008D7D15"/>
    <w:rsid w:val="008E7E1E"/>
    <w:rsid w:val="008F6D2D"/>
    <w:rsid w:val="009006A0"/>
    <w:rsid w:val="00911D29"/>
    <w:rsid w:val="00915E03"/>
    <w:rsid w:val="0092237D"/>
    <w:rsid w:val="00923112"/>
    <w:rsid w:val="00924DF2"/>
    <w:rsid w:val="0093280A"/>
    <w:rsid w:val="00932E2B"/>
    <w:rsid w:val="0093360F"/>
    <w:rsid w:val="00934C80"/>
    <w:rsid w:val="00941187"/>
    <w:rsid w:val="009427D7"/>
    <w:rsid w:val="00942B90"/>
    <w:rsid w:val="00945983"/>
    <w:rsid w:val="009469ED"/>
    <w:rsid w:val="00950A1C"/>
    <w:rsid w:val="0096128D"/>
    <w:rsid w:val="009632B4"/>
    <w:rsid w:val="009702FC"/>
    <w:rsid w:val="009765A7"/>
    <w:rsid w:val="00980ACC"/>
    <w:rsid w:val="00982241"/>
    <w:rsid w:val="00984F35"/>
    <w:rsid w:val="00992C86"/>
    <w:rsid w:val="009A28AB"/>
    <w:rsid w:val="009A71DE"/>
    <w:rsid w:val="009B6881"/>
    <w:rsid w:val="009C11DD"/>
    <w:rsid w:val="009C1864"/>
    <w:rsid w:val="009C2D53"/>
    <w:rsid w:val="009C5E29"/>
    <w:rsid w:val="009C6A63"/>
    <w:rsid w:val="009D14A0"/>
    <w:rsid w:val="009D176A"/>
    <w:rsid w:val="009D6DC2"/>
    <w:rsid w:val="009E3CC5"/>
    <w:rsid w:val="009E4A78"/>
    <w:rsid w:val="009E6FC0"/>
    <w:rsid w:val="009F2EFF"/>
    <w:rsid w:val="009F438E"/>
    <w:rsid w:val="009F713B"/>
    <w:rsid w:val="00A06127"/>
    <w:rsid w:val="00A1128E"/>
    <w:rsid w:val="00A17C80"/>
    <w:rsid w:val="00A17EBE"/>
    <w:rsid w:val="00A256DE"/>
    <w:rsid w:val="00A25BB4"/>
    <w:rsid w:val="00A302B6"/>
    <w:rsid w:val="00A31139"/>
    <w:rsid w:val="00A333AC"/>
    <w:rsid w:val="00A40A51"/>
    <w:rsid w:val="00A417B9"/>
    <w:rsid w:val="00A4380D"/>
    <w:rsid w:val="00A510FE"/>
    <w:rsid w:val="00A62D2D"/>
    <w:rsid w:val="00A62D49"/>
    <w:rsid w:val="00A66337"/>
    <w:rsid w:val="00A7274E"/>
    <w:rsid w:val="00A73EBE"/>
    <w:rsid w:val="00A87230"/>
    <w:rsid w:val="00A92061"/>
    <w:rsid w:val="00A97A66"/>
    <w:rsid w:val="00AB25F7"/>
    <w:rsid w:val="00AB65A6"/>
    <w:rsid w:val="00AB748A"/>
    <w:rsid w:val="00AC0F4C"/>
    <w:rsid w:val="00AC170A"/>
    <w:rsid w:val="00AC1A34"/>
    <w:rsid w:val="00AC34C0"/>
    <w:rsid w:val="00AC5AE3"/>
    <w:rsid w:val="00AC62C5"/>
    <w:rsid w:val="00AC65F8"/>
    <w:rsid w:val="00AD0458"/>
    <w:rsid w:val="00AD1EDF"/>
    <w:rsid w:val="00AD291C"/>
    <w:rsid w:val="00AD5672"/>
    <w:rsid w:val="00AD5978"/>
    <w:rsid w:val="00AF3771"/>
    <w:rsid w:val="00B010C3"/>
    <w:rsid w:val="00B043BF"/>
    <w:rsid w:val="00B11607"/>
    <w:rsid w:val="00B1396E"/>
    <w:rsid w:val="00B16C36"/>
    <w:rsid w:val="00B17B23"/>
    <w:rsid w:val="00B223FD"/>
    <w:rsid w:val="00B25A47"/>
    <w:rsid w:val="00B30BE9"/>
    <w:rsid w:val="00B37CE5"/>
    <w:rsid w:val="00B45B64"/>
    <w:rsid w:val="00B471E7"/>
    <w:rsid w:val="00B56C76"/>
    <w:rsid w:val="00B56DC3"/>
    <w:rsid w:val="00B64E32"/>
    <w:rsid w:val="00B84DE4"/>
    <w:rsid w:val="00B9259F"/>
    <w:rsid w:val="00B9386E"/>
    <w:rsid w:val="00B93A30"/>
    <w:rsid w:val="00B93B67"/>
    <w:rsid w:val="00B948AF"/>
    <w:rsid w:val="00B95AD6"/>
    <w:rsid w:val="00B97866"/>
    <w:rsid w:val="00BA3FE7"/>
    <w:rsid w:val="00BA4B7B"/>
    <w:rsid w:val="00BA5E8E"/>
    <w:rsid w:val="00BB0C3B"/>
    <w:rsid w:val="00BB5551"/>
    <w:rsid w:val="00BB615F"/>
    <w:rsid w:val="00BB70DC"/>
    <w:rsid w:val="00BC35E5"/>
    <w:rsid w:val="00BC4888"/>
    <w:rsid w:val="00BC71EB"/>
    <w:rsid w:val="00BD0F7D"/>
    <w:rsid w:val="00BD429C"/>
    <w:rsid w:val="00BE06FF"/>
    <w:rsid w:val="00BF578F"/>
    <w:rsid w:val="00BF5BD3"/>
    <w:rsid w:val="00C02430"/>
    <w:rsid w:val="00C034D5"/>
    <w:rsid w:val="00C03978"/>
    <w:rsid w:val="00C11F8D"/>
    <w:rsid w:val="00C13712"/>
    <w:rsid w:val="00C27F76"/>
    <w:rsid w:val="00C478CF"/>
    <w:rsid w:val="00C51CEF"/>
    <w:rsid w:val="00C76C22"/>
    <w:rsid w:val="00C83091"/>
    <w:rsid w:val="00C8477E"/>
    <w:rsid w:val="00C868D7"/>
    <w:rsid w:val="00C87746"/>
    <w:rsid w:val="00C913FD"/>
    <w:rsid w:val="00C97EAA"/>
    <w:rsid w:val="00CA3324"/>
    <w:rsid w:val="00CA59C6"/>
    <w:rsid w:val="00CA70E1"/>
    <w:rsid w:val="00CB157F"/>
    <w:rsid w:val="00CB4305"/>
    <w:rsid w:val="00CC10B2"/>
    <w:rsid w:val="00CC1AE3"/>
    <w:rsid w:val="00CC462C"/>
    <w:rsid w:val="00CE0D2C"/>
    <w:rsid w:val="00CE1975"/>
    <w:rsid w:val="00CE4E43"/>
    <w:rsid w:val="00CF106E"/>
    <w:rsid w:val="00CF197B"/>
    <w:rsid w:val="00CF23F6"/>
    <w:rsid w:val="00CF3AFD"/>
    <w:rsid w:val="00CF3FA0"/>
    <w:rsid w:val="00CF60EC"/>
    <w:rsid w:val="00D01E19"/>
    <w:rsid w:val="00D10C30"/>
    <w:rsid w:val="00D10C35"/>
    <w:rsid w:val="00D12F8E"/>
    <w:rsid w:val="00D210E6"/>
    <w:rsid w:val="00D22441"/>
    <w:rsid w:val="00D24148"/>
    <w:rsid w:val="00D254D8"/>
    <w:rsid w:val="00D34F6D"/>
    <w:rsid w:val="00D51736"/>
    <w:rsid w:val="00D52144"/>
    <w:rsid w:val="00D546AF"/>
    <w:rsid w:val="00D54ED7"/>
    <w:rsid w:val="00D60806"/>
    <w:rsid w:val="00D61100"/>
    <w:rsid w:val="00D671CE"/>
    <w:rsid w:val="00D75254"/>
    <w:rsid w:val="00D836FD"/>
    <w:rsid w:val="00D92E31"/>
    <w:rsid w:val="00DA18AC"/>
    <w:rsid w:val="00DA4211"/>
    <w:rsid w:val="00DA6063"/>
    <w:rsid w:val="00DB2613"/>
    <w:rsid w:val="00DB2ECC"/>
    <w:rsid w:val="00DB42B2"/>
    <w:rsid w:val="00DB683E"/>
    <w:rsid w:val="00DC0A62"/>
    <w:rsid w:val="00DC5D5E"/>
    <w:rsid w:val="00DC6A33"/>
    <w:rsid w:val="00DC7C14"/>
    <w:rsid w:val="00DD2D9D"/>
    <w:rsid w:val="00DD64DE"/>
    <w:rsid w:val="00DE1F1D"/>
    <w:rsid w:val="00DE6763"/>
    <w:rsid w:val="00DE780C"/>
    <w:rsid w:val="00DF2112"/>
    <w:rsid w:val="00DF5857"/>
    <w:rsid w:val="00E02538"/>
    <w:rsid w:val="00E02941"/>
    <w:rsid w:val="00E07D09"/>
    <w:rsid w:val="00E17852"/>
    <w:rsid w:val="00E21701"/>
    <w:rsid w:val="00E236F4"/>
    <w:rsid w:val="00E32958"/>
    <w:rsid w:val="00E37F5B"/>
    <w:rsid w:val="00E401EB"/>
    <w:rsid w:val="00E42AC9"/>
    <w:rsid w:val="00E44115"/>
    <w:rsid w:val="00E44EB0"/>
    <w:rsid w:val="00E46596"/>
    <w:rsid w:val="00E50E01"/>
    <w:rsid w:val="00E537E2"/>
    <w:rsid w:val="00E55BB0"/>
    <w:rsid w:val="00E56D84"/>
    <w:rsid w:val="00E6126D"/>
    <w:rsid w:val="00E61679"/>
    <w:rsid w:val="00E652AA"/>
    <w:rsid w:val="00E700DD"/>
    <w:rsid w:val="00E716FA"/>
    <w:rsid w:val="00E80432"/>
    <w:rsid w:val="00E84150"/>
    <w:rsid w:val="00E906C3"/>
    <w:rsid w:val="00E93726"/>
    <w:rsid w:val="00E94BEE"/>
    <w:rsid w:val="00EA6B2E"/>
    <w:rsid w:val="00EB718C"/>
    <w:rsid w:val="00EB7D02"/>
    <w:rsid w:val="00EC12D0"/>
    <w:rsid w:val="00EC53FE"/>
    <w:rsid w:val="00ED1607"/>
    <w:rsid w:val="00ED3121"/>
    <w:rsid w:val="00EF4E52"/>
    <w:rsid w:val="00F028DC"/>
    <w:rsid w:val="00F02C5F"/>
    <w:rsid w:val="00F12658"/>
    <w:rsid w:val="00F17540"/>
    <w:rsid w:val="00F178AD"/>
    <w:rsid w:val="00F318BF"/>
    <w:rsid w:val="00F405C0"/>
    <w:rsid w:val="00F548BE"/>
    <w:rsid w:val="00F600EA"/>
    <w:rsid w:val="00F627BC"/>
    <w:rsid w:val="00F62D40"/>
    <w:rsid w:val="00F6362D"/>
    <w:rsid w:val="00F64993"/>
    <w:rsid w:val="00F70A5E"/>
    <w:rsid w:val="00F70EC7"/>
    <w:rsid w:val="00F73E08"/>
    <w:rsid w:val="00F84AD2"/>
    <w:rsid w:val="00F86BE7"/>
    <w:rsid w:val="00F9318B"/>
    <w:rsid w:val="00FA0EB2"/>
    <w:rsid w:val="00FA3849"/>
    <w:rsid w:val="00FA3BCF"/>
    <w:rsid w:val="00FB335B"/>
    <w:rsid w:val="00FB4B1D"/>
    <w:rsid w:val="00FC1396"/>
    <w:rsid w:val="00FC75F5"/>
    <w:rsid w:val="00FD34CB"/>
    <w:rsid w:val="00FD44C9"/>
    <w:rsid w:val="00FD4A38"/>
    <w:rsid w:val="00FD5B4C"/>
    <w:rsid w:val="00FD7496"/>
    <w:rsid w:val="00FD7A57"/>
    <w:rsid w:val="00FE0B6A"/>
    <w:rsid w:val="00FE393C"/>
    <w:rsid w:val="00FF4467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29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58A3797E-DE46-4680-9C4E-DC50D92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</w:r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table" w:styleId="TableGrid">
    <w:name w:val="Table Grid"/>
    <w:basedOn w:val="Table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37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st.Moriom%20khatun(CV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Most.Moriom khatun(CV).dot</Template>
  <TotalTime>28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sunbi tech</dc:creator>
  <cp:lastModifiedBy>Reemu</cp:lastModifiedBy>
  <cp:revision>5</cp:revision>
  <cp:lastPrinted>2018-03-11T05:45:00Z</cp:lastPrinted>
  <dcterms:created xsi:type="dcterms:W3CDTF">2018-02-13T14:36:00Z</dcterms:created>
  <dcterms:modified xsi:type="dcterms:W3CDTF">2018-03-11T05:45:00Z</dcterms:modified>
</cp:coreProperties>
</file>